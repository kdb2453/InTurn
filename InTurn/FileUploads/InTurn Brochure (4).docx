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B73A" w14:textId="39823740" w:rsidR="00FD0A9D" w:rsidRDefault="009871F8">
      <w:r>
        <w:rPr>
          <w:noProof/>
        </w:rPr>
        <w:pict w14:anchorId="1CF765EB">
          <v:group id="Group 50" o:spid="_x0000_s2115" style="position:absolute;margin-left:34.3pt;margin-top:0;width:119pt;height:756pt;z-index:251634688" coordsize="1511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c/bwQAAPMYAAAOAAAAZHJzL2Uyb0RvYy54bWzsmW1v2zYQx98P2Hcg9HLAokfrwYhSrG0c&#10;DOi2As0+AC1RljBJ1EjZcvrpe3eSbdlO3DTxHpDGL2xRPB+Pfx5/PsqXb9ZVyVZC6ULWsWFfWAYT&#10;dSLTol7Exp+3s59Dg+mW1ykvZS1i405o483Vjz9cds1UODKXZSoUAye1nnZNbORt20xNUye5qLi+&#10;kI2ooTOTquItNNXCTBXvwHtVmo5l+WYnVdoomQit4e77vtO4Iv9ZJpL2jyzTomVlbEBsLb0rep/j&#10;u3l1yacLxZu8SIYw+BOiqHhRw6BbV+95y9lSFUeuqiJRUsusvUhkZcosKxJBc4DZ2NbBbG6UXDY0&#10;l8W0WzRbmUDaA52e7Db5fXWjmk/NRwVKdM0CtKAWzmWdqQo/IUq2JsnutpKJdcsSuGlPbNtyAoMl&#10;0Bf5lg2L0oua5KD80feS/Por3zQ3A5t74XQNJIjeaaCfp8GnnDeCpNVT0OCjYkUaG65jsJpXkKcz&#10;JQRmHXM9nA6ODmaoEyqimw8y+UtDBwQ56sGGBhs2736TKbjhy1ZSXjxKS9cKA3dypOVWET5Nlrq9&#10;EZKWha8+6LbP3xSuKPvSIfxbyPWsKiGVfzKZ7VusY567yfatkT0ysljOXNun2UIab21Aka2jB9y4&#10;IxN0MfIEoS82wfF8E2+yroeA4YpxRIVFKjVSY8Zg9JBOtzZKDy7ACmf3gDFEiMbu2Lj/0jCIAgoc&#10;7n9lMNj/8z5VG95ibDgGXrIuNlAtlkNGoCTYUcmVuJVk0mKMICqNS6LCcLv+ZDkvkrfi89ia3EGU&#10;9sRyhjHJS9Q7ccLJsDgN3e7vbpYDJzPyCU2MkpTZRk42u9yo5awoS0qOssb5+C6MgNFrWRYpdlJD&#10;LebvSsVWHPA4w9f1oOKeWVW0AOmyqGIjtPDVTyEXPL2uUxql5UXZX0MkJS2XIPz2a07bBHdGv5Xm&#10;Mr2DXaJkz2P4/YCLXKrPBuuAxbGh/15yJQxW/lrDRo9szwNJWmp4k8CBhhr3zMc9vE7AVWy0BqQW&#10;Xr5re+AvG1UschjJJiVq+QvszqzAPUTx9VENDWBNH+s/Dx3YP4fQmaDCe2g5A3ScyAUld1nLp1uK&#10;25YdOOcnj+cAeFx/SPkdVJ4CnnvcvETw4DRPgsfrefc47pA35I438e/jThARY4Eor9z57rgDKDjk&#10;DiXJubnjeqE7ztoxd3zHD8/PnRArFTc8D3eO3bxI7sA0T3In7IuSR3IHvfXcCfe449NtJwij8e3/&#10;pN65nr11nRmGASXLa73z79U7sN8PuRPgMpybO44T+lCrYh4OFeuu3gm8AAriw1MrJMLmoPakk1YY&#10;EHeGn9pn1jvhkZuXyR1AwqmDVggPFzYrCOtz+pzlgmg9d/y9wiaCnAMnThDRMfG13vkez1mQGofc&#10;oR+nc3PHtqPgoXpnEk3s83MniIg7Q8o/lztHbl4md+AQeoo7QfRN3AFv99U7G+681jv/x+c79IgZ&#10;nqxTCTj8C4CP7sdteh60+6/i6gsAAAD//wMAUEsDBBQABgAIAAAAIQC5qmf+3QAAAAgBAAAPAAAA&#10;ZHJzL2Rvd25yZXYueG1sTI9Ba8JAFITvBf/D8oTe6m4Ug6TZiEjbkxSqhdLbmn0mwezbkF2T+O/7&#10;emqPwwwz3+TbybViwD40njQkCwUCqfS2oUrD5+n1aQMiREPWtJ5Qwx0DbIvZQ24y60f6wOEYK8El&#10;FDKjoY6xy6QMZY3OhIXvkNi7+N6ZyLKvpO3NyOWulUulUulMQ7xQmw73NZbX481peBvNuFslL8Ph&#10;etnfv0/r969Dglo/zqfdM4iIU/wLwy8+o0PBTGd/IxtEqyHdpJzUwIfYXamU5Zlj62SpQBa5/H+g&#10;+AEAAP//AwBQSwECLQAUAAYACAAAACEAtoM4kv4AAADhAQAAEwAAAAAAAAAAAAAAAAAAAAAAW0Nv&#10;bnRlbnRfVHlwZXNdLnhtbFBLAQItABQABgAIAAAAIQA4/SH/1gAAAJQBAAALAAAAAAAAAAAAAAAA&#10;AC8BAABfcmVscy8ucmVsc1BLAQItABQABgAIAAAAIQBnzlc/bwQAAPMYAAAOAAAAAAAAAAAAAAAA&#10;AC4CAABkcnMvZTJvRG9jLnhtbFBLAQItABQABgAIAAAAIQC5qmf+3QAAAAgBAAAPAAAAAAAAAAAA&#10;AAAAAMkGAABkcnMvZG93bnJldi54bWxQSwUGAAAAAAQABADzAAAA0wcAAAAA&#10;">
            <v:shape id="Freeform 34" o:spid="_x0000_s2116" style="position:absolute;width:13087;height:96012;visibility:visible;mso-wrap-style:square;v-text-anchor:top" coordsize="430,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AkxQAAANsAAAAPAAAAZHJzL2Rvd25yZXYueG1sRI9Ba8JA&#10;FITvBf/D8oTemo1Kg6SuIkJrToVoEXJ7zT6TYPZtzG6T9N93C4Ueh5n5htnsJtOKgXrXWFawiGIQ&#10;xKXVDVcKPs6vT2sQziNrbC2Tgm9ysNvOHjaYajtyTsPJVyJA2KWooPa+S6V0ZU0GXWQ74uBdbW/Q&#10;B9lXUvc4Brhp5TKOE2mw4bBQY0eHmsrb6cso+BzvxbA6Fpe392w4V0eJ+XOSKPU4n/YvIDxN/j/8&#10;1860gtUSfr+EHyC3PwAAAP//AwBQSwECLQAUAAYACAAAACEA2+H2y+4AAACFAQAAEwAAAAAAAAAA&#10;AAAAAAAAAAAAW0NvbnRlbnRfVHlwZXNdLnhtbFBLAQItABQABgAIAAAAIQBa9CxbvwAAABUBAAAL&#10;AAAAAAAAAAAAAAAAAB8BAABfcmVscy8ucmVsc1BLAQItABQABgAIAAAAIQBCz9AkxQAAANsAAAAP&#10;AAAAAAAAAAAAAAAAAAcCAABkcnMvZG93bnJldi54bWxQSwUGAAAAAAMAAwC3AAAA+QIAAAAA&#10;" path="m160,c430,1502,90,2850,,3164e" filled="f" fillcolor="#fffffe" strokecolor="#fffffe" strokeweight=".5pt">
              <v:stroke joinstyle="miter"/>
              <v:shadow color="#8c8682"/>
              <v:path arrowok="t" o:connecttype="custom" o:connectlocs="486971,0;0,9601200" o:connectangles="0,0"/>
            </v:shape>
            <v:shape id="Freeform 35" o:spid="_x0000_s2117" style="position:absolute;left:2939;width:11017;height:96012;visibility:visible;mso-wrap-style:square;v-text-anchor:top" coordsize="36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U2xwwAAANsAAAAPAAAAZHJzL2Rvd25yZXYueG1sRI/RagIx&#10;FETfC/5DuIJvNatS265GEaWgL4K7/YDL5posbm6WTdS1X98UCj4OM3OGWa5714gbdaH2rGAyzkAQ&#10;V17XbBR8l1+vHyBCRNbYeCYFDwqwXg1elphrf+cT3YpoRIJwyFGBjbHNpQyVJYdh7Fvi5J195zAm&#10;2RmpO7wnuGvkNMvm0mHNacFiS1tL1aW4OgXNZ7Ghg+nL47s5lcd6v3uzhx+lRsN+swARqY/P8H97&#10;rxXMZvD3Jf0AufoFAAD//wMAUEsBAi0AFAAGAAgAAAAhANvh9svuAAAAhQEAABMAAAAAAAAAAAAA&#10;AAAAAAAAAFtDb250ZW50X1R5cGVzXS54bWxQSwECLQAUAAYACAAAACEAWvQsW78AAAAVAQAACwAA&#10;AAAAAAAAAAAAAAAfAQAAX3JlbHMvLnJlbHNQSwECLQAUAAYACAAAACEAIuVNscMAAADbAAAADwAA&#10;AAAAAAAAAAAAAAAHAgAAZHJzL2Rvd25yZXYueG1sUEsFBgAAAAADAAMAtwAAAPcCAAAAAA==&#10;" path="m42,c362,1456,90,2791,,3164e" filled="f" fillcolor="#fffffe" strokecolor="#fffffe" strokeweight=".5pt">
              <v:stroke joinstyle="miter"/>
              <v:shadow color="#8c8682"/>
              <v:path arrowok="t" o:connecttype="custom" o:connectlocs="127824,0;0,9601200" o:connectangles="0,0"/>
            </v:shape>
            <v:shape id="_x0000_s2118" style="position:absolute;left:3483;width:11627;height:96012;visibility:visible;mso-wrap-style:square;v-text-anchor:top" coordsize="38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zaxAAAANsAAAAPAAAAZHJzL2Rvd25yZXYueG1sRI/NqsIw&#10;FIT3gu8QjuBOU3/QSzWKCIq4ENS7uHd3bI5ttTkpTdT69kYQXA4z8w0zndemEHeqXG5ZQa8bgSBO&#10;rM45VfB7XHV+QDiPrLGwTAqe5GA+azamGGv74D3dDz4VAcIuRgWZ92UspUsyMui6tiQO3tlWBn2Q&#10;VSp1hY8AN4XsR9FIGsw5LGRY0jKj5Hq4GQW7/cVuV2fbH47Mc/2/Ho97f5uTUu1WvZiA8FT7b/jT&#10;3mgFgyG8v4QfIGcvAAAA//8DAFBLAQItABQABgAIAAAAIQDb4fbL7gAAAIUBAAATAAAAAAAAAAAA&#10;AAAAAAAAAABbQ29udGVudF9UeXBlc10ueG1sUEsBAi0AFAAGAAgAAAAhAFr0LFu/AAAAFQEAAAsA&#10;AAAAAAAAAAAAAAAAHwEAAF9yZWxzLy5yZWxzUEsBAi0AFAAGAAgAAAAhADMfPNrEAAAA2wAAAA8A&#10;AAAAAAAAAAAAAAAABwIAAGRycy9kb3ducmV2LnhtbFBLBQYAAAAAAwADALcAAAD4AgAAAAA=&#10;" path="m80,c382,1458,96,2789,,3164e" filled="f" fillcolor="#fffffe" strokecolor="#efb32f" strokeweight=".5pt">
              <v:stroke joinstyle="miter"/>
              <v:shadow color="#8c8682"/>
              <v:path arrowok="t" o:connecttype="custom" o:connectlocs="243494,0;0,9601200" o:connectangles="0,0"/>
            </v:shape>
            <v:shape id="Freeform 37" o:spid="_x0000_s2119" style="position:absolute;left:2286;width:11747;height:96012;visibility:visible;mso-wrap-style:square;v-text-anchor:top" coordsize="38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AZxgAAANsAAAAPAAAAZHJzL2Rvd25yZXYueG1sRI/dasJA&#10;FITvhb7Dcgq9kbpJxVJSVxGhEAkiWn9uD9nTJG32bNjdavr2XUHwcpiZb5jpvDetOJPzjWUF6SgB&#10;QVxa3XClYP/58fwGwgdkja1lUvBHHuazh8EUM20vvKXzLlQiQthnqKAOocuk9GVNBv3IdsTR+7LO&#10;YIjSVVI7vES4aeVLkrxKgw3HhRo7WtZU/ux+jYJ1cSxcIffpadUf8vX3QfpiuFHq6bFfvIMI1Id7&#10;+NbOtYLxBK5f4g+Qs38AAAD//wMAUEsBAi0AFAAGAAgAAAAhANvh9svuAAAAhQEAABMAAAAAAAAA&#10;AAAAAAAAAAAAAFtDb250ZW50X1R5cGVzXS54bWxQSwECLQAUAAYACAAAACEAWvQsW78AAAAVAQAA&#10;CwAAAAAAAAAAAAAAAAAfAQAAX3JlbHMvLnJlbHNQSwECLQAUAAYACAAAACEApxgQGcYAAADbAAAA&#10;DwAAAAAAAAAAAAAAAAAHAgAAZHJzL2Rvd25yZXYueG1sUEsFBgAAAAADAAMAtwAAAPoCAAAAAA==&#10;" path="m87,c386,1461,95,2793,,3164e" filled="f" fillcolor="#fffffe" strokecolor="#fffffe" strokeweight=".5pt">
              <v:stroke joinstyle="miter"/>
              <v:shadow color="#8c8682"/>
              <v:path arrowok="t" o:connecttype="custom" o:connectlocs="264775,0;0,9601200" o:connectangles="0,0"/>
            </v:shape>
            <v:shape id="Freeform 38" o:spid="_x0000_s2120" style="position:absolute;left:1197;width:11595;height:96012;visibility:visible;mso-wrap-style:square;v-text-anchor:top" coordsize="38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9OxAAAANsAAAAPAAAAZHJzL2Rvd25yZXYueG1sRI9BawIx&#10;FITvBf9DeIXearaWiqxGUWnLSr2oi+fn5nV36eYlJKm7/femUOhxmPlmmMVqMJ24kg+tZQVP4wwE&#10;cWV1y7WC8vT2OAMRIrLGzjIp+KEAq+XoboG5tj0f6HqMtUglHHJU0MTocilD1ZDBMLaOOHmf1huM&#10;Sfpaao99KjednGTZVBpsOS006GjbUPV1/DYKnumyLj+868/uvSiLuN9tytcXpR7uh/UcRKQh/of/&#10;6EInbgq/X9IPkMsbAAAA//8DAFBLAQItABQABgAIAAAAIQDb4fbL7gAAAIUBAAATAAAAAAAAAAAA&#10;AAAAAAAAAABbQ29udGVudF9UeXBlc10ueG1sUEsBAi0AFAAGAAgAAAAhAFr0LFu/AAAAFQEAAAsA&#10;AAAAAAAAAAAAAAAAHwEAAF9yZWxzLy5yZWxzUEsBAi0AFAAGAAgAAAAhANvIf07EAAAA2wAAAA8A&#10;AAAAAAAAAAAAAAAABwIAAGRycy9kb3ducmV2LnhtbFBLBQYAAAAAAwADALcAAAD4AgAAAAA=&#10;" path="m79,c381,1458,95,2789,,3164e" filled="f" fillcolor="#fffffe" strokecolor="#efb32f" strokeweight=".5pt">
              <v:stroke joinstyle="miter"/>
              <v:shadow color="#8c8682"/>
              <v:path arrowok="t" o:connecttype="custom" o:connectlocs="240423,0;0,9601200" o:connectangles="0,0"/>
            </v:shape>
          </v:group>
        </w:pict>
      </w:r>
      <w:r>
        <w:rPr>
          <w:noProof/>
        </w:rPr>
        <w:pict w14:anchorId="34A25C36">
          <v:group id="Group 49" o:spid="_x0000_s2109" style="position:absolute;margin-left:1058.4pt;margin-top:0;width:107.8pt;height:756pt;z-index:251625472" coordsize="13693,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wvdwQAAPgYAAAOAAAAZHJzL2Uyb0RvYy54bWzsWVFv2zYQfh+w/0DwccAiUXJk2YhSZK0T&#10;DOi2Ak1/AC1RljBJ1EjZcvrrd0fKiiynCeq4QJHEDzYpno533x0/HumLd9uyIBuhdC6riLIzlxJR&#10;xTLJq1VEv9xe/x5SohteJbyQlYjondD03eWvv1y09Vx4MpNFIhQBJZWet3VEs6ap546j40yUXJ/J&#10;WlQwmEpV8ga6auUkiregvSwcz3UDp5UqqZWMhdbw9IMdpJdGf5qKuPknTbVoSBFRsK0x38p8L/Hb&#10;ubzg85XidZbHnRn8CCtKnlcwaa/qA284Wav8QFWZx0pqmTZnsSwdmaZ5LIwP4A1zR97cKLmujS+r&#10;ebuqe5gA2hFOR6uN/97cqPpz/UkBEm29AixMD33ZpqrEX7CSbA1kdz1kYtuQGB4yP5j5vkdJDGOz&#10;wGUQFAtqnAHyB+/F2eKJN53dxM6eOW0NCaLvMdDPw+BzxmthoNVzwOCTInkSUS+gpOIl5Om1EgKz&#10;jnghuoOzgxjihIjo+qOM/9UwAEYORrCjQYYs279kAmr4upEmL0ZY+v50cj6l5AFAXZ+F0/MDQHtY&#10;+Dxe6+ZGSBMbvvmoG5vECbRMCiadD7eQ8GlZQD7/5hCPkZb4/qzL+F6GDWRckhGfTb2xDIS31+M+&#10;rMYfiKCKgSawfLWzjWc7c+Nt1dkLLcKRLlyDVC01Zg0aD+jcMjQGVIAUOvcNYbAQhf2hsH2pm0QB&#10;E4w5QFECHLC03ta8QdtwDmySNqKIFsngFyHBgVJuxK00Ig3a6AF4uwjCbPfD8XqZx3+Ir0Nhow2k&#10;mT+ddlMaJYxB0sFzLwgmw+fW/1040JmBUuiilQaZ3nIjc58albzOi8LkRlGhP4F/biHWssgTHERX&#10;tFot3xeKbDhQ5OJq4S+uOhT3xMq8AaIu8jKioYsfa2smeLKoEjNLw/PCtsGSwoRLGAq2MTdLBVeH&#10;XU5LmdzBSlHScjLsIdDIpPpKSQt8HFH935orQUnxZwWLfcYmEyRw04G140FHDUeWwxFexaAqog2F&#10;1MLm+8aS/rpW+SqDmZiJaCWvYIWmOS4hY5+1qusA31hbfzzxTA6JJ0CE9+jlBMRjs6oLXk/ibDqd&#10;eafnHOYa0gm7fF89j3QO1bxI0gE3HyUdAPV7WAfVIetM3D12YZ6lTC+Y7bHRG+u8JtaBJT8ud0w2&#10;nJp1PC8MYMfoN0s+76nHZTACQ6P6EXaQXcl0VLljy5Qu5Y8nHhaYcudAz4tkHh82ocfKnUEAITxP&#10;VTugzFY758OqhmGJ/UC10xVBb+XO6yh3YFMaE485mZyceNwg9KCKh4wb1zzuxJ9hRXli4vFCZIyJ&#10;OYngwWd3FjvqnHWo5kUSD7j5KPHAGbyP4NPMg9os83SH3bo7Z9lKCM5ZprKGE5R5blntjXheB/FA&#10;Jo2IxzfEcGriYW4YfuuCxwunP6Di8WzJY66rnk08/oGaF0k84ObjxPN9JY+lKbjg6dDbEc/DJc8b&#10;8fwcRy1zzwzX6+YyrfsrAO/vh31zIXT/h8Xl/wAAAP//AwBQSwMEFAAGAAgAAAAhAJFkGg/gAAAA&#10;CwEAAA8AAABkcnMvZG93bnJldi54bWxMj0FLw0AUhO+C/2F5gje72cQWidmUUtRTEWwF8bbNviah&#10;2bchu03Sf+/zpMdhhplvivXsOjHiEFpPGtQiAYFUedtSreHz8PrwBCJEQ9Z0nlDDFQOsy9ubwuTW&#10;T/SB4z7Wgkso5EZDE2OfSxmqBp0JC98jsXfygzOR5VBLO5iJy10n0yRZSWda4oXG9LhtsDrvL07D&#10;22SmTaZext35tL1+H5bvXzuFWt/fzZtnEBHn+BeGX3xGh5KZjv5CNohOQ6rUitmjBr7Efppl6SOI&#10;IyeXKk1AloX8/6H8AQAA//8DAFBLAQItABQABgAIAAAAIQC2gziS/gAAAOEBAAATAAAAAAAAAAAA&#10;AAAAAAAAAABbQ29udGVudF9UeXBlc10ueG1sUEsBAi0AFAAGAAgAAAAhADj9If/WAAAAlAEAAAsA&#10;AAAAAAAAAAAAAAAALwEAAF9yZWxzLy5yZWxzUEsBAi0AFAAGAAgAAAAhABeK7C93BAAA+BgAAA4A&#10;AAAAAAAAAAAAAAAALgIAAGRycy9lMm9Eb2MueG1sUEsBAi0AFAAGAAgAAAAhAJFkGg/gAAAACwEA&#10;AA8AAAAAAAAAAAAAAAAA0QYAAGRycy9kb3ducmV2LnhtbFBLBQYAAAAABAAEAPMAAADeBwAAAAA=&#10;">
            <v:shape id="Freeform 28" o:spid="_x0000_s2110" style="position:absolute;left:3374;width:10319;height:96012;visibility:visible;mso-wrap-style:square;v-text-anchor:top" coordsize="339,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ypywwAAANsAAAAPAAAAZHJzL2Rvd25yZXYueG1sRI/NasMw&#10;EITvhbyD2EBvjdxQTONGNiUk0IsLTXLpbbE2toi1cizFP29fFQo9DjPzDbMtJtuKgXpvHCt4XiUg&#10;iCunDdcKzqfD0ysIH5A1to5JwUweinzxsMVMu5G/aDiGWkQI+wwVNCF0mZS+asiiX7mOOHoX11sM&#10;Ufa11D2OEW5buU6SVFo0HBca7GjXUHU93q0CU38Om3kqDd/Sl5HLCvfft1Spx+X0/gYi0BT+w3/t&#10;D61gncLvl/gDZP4DAAD//wMAUEsBAi0AFAAGAAgAAAAhANvh9svuAAAAhQEAABMAAAAAAAAAAAAA&#10;AAAAAAAAAFtDb250ZW50X1R5cGVzXS54bWxQSwECLQAUAAYACAAAACEAWvQsW78AAAAVAQAACwAA&#10;AAAAAAAAAAAAAAAfAQAAX3JlbHMvLnJlbHNQSwECLQAUAAYACAAAACEANMcqcsMAAADbAAAADwAA&#10;AAAAAAAAAAAAAAAHAgAAZHJzL2Rvd25yZXYueG1sUEsFBgAAAAADAAMAtwAAAPcCAAAAAA==&#10;" path="m21,c339,1377,116,2664,,3172e" filled="f" fillcolor="#fffffe" strokecolor="#eae3ea" strokeweight=".5pt">
              <v:stroke joinstyle="miter"/>
              <v:shadow color="#8c8682"/>
              <v:path arrowok="t" o:connecttype="custom" o:connectlocs="63921,0;0,9601200" o:connectangles="0,0"/>
            </v:shape>
            <v:shape id="Freeform 26" o:spid="_x0000_s2111" style="position:absolute;width:11779;height:96012;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CB+wwAAANsAAAAPAAAAZHJzL2Rvd25yZXYueG1sRI9Ba8JA&#10;FITvQv/D8gq96aahFImuQaRKaQk2Vu+P7Es2mH0bsluN/75bKHgcZuYbZpmPthMXGnzrWMHzLAFB&#10;XDndcqPg+L2dzkH4gKyxc0wKbuQhXz1Mlphpd+WSLofQiAhhn6ECE0KfSekrQxb9zPXE0avdYDFE&#10;OTRSD3iNcNvJNElepcWW44LBnjaGqvPhxyrYFyf/VlD9RcWnWe+68vYR0o1ST4/jegEi0Bju4f/2&#10;u1aQvsDfl/gD5OoXAAD//wMAUEsBAi0AFAAGAAgAAAAhANvh9svuAAAAhQEAABMAAAAAAAAAAAAA&#10;AAAAAAAAAFtDb250ZW50X1R5cGVzXS54bWxQSwECLQAUAAYACAAAACEAWvQsW78AAAAVAQAACwAA&#10;AAAAAAAAAAAAAAAfAQAAX3JlbHMvLnJlbHNQSwECLQAUAAYACAAAACEAKTwgfsMAAADbAAAADwAA&#10;AAAAAAAAAAAAAAAHAgAAZHJzL2Rvd25yZXYueG1sUEsFBgAAAAADAAMAtwAAAPcCAAAAAA==&#10;" path="m101,c387,1404,122,2697,,3172e" filled="f" fillcolor="#fffffe" strokecolor="#eae3ea" strokeweight=".5pt">
              <v:stroke joinstyle="miter"/>
              <v:shadow color="#8c8682"/>
              <v:path arrowok="t" o:connecttype="custom" o:connectlocs="307417,0;0,9601200" o:connectangles="0,0"/>
            </v:shape>
            <v:shape id="Freeform 27" o:spid="_x0000_s2112" style="position:absolute;left:2286;width:10160;height:96012;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wLwAAAANsAAAAPAAAAZHJzL2Rvd25yZXYueG1sRI9Bi8Iw&#10;FITvgv8hPMGbpiouUo0iguJRXaHXZ/Nsi81LTaLWf79ZEDwOM/MNs1i1phZPcr6yrGA0TEAQ51ZX&#10;XCg4/24HMxA+IGusLZOCN3lYLbudBabavvhIz1MoRISwT1FBGUKTSunzkgz6oW2Io3e1zmCI0hVS&#10;O3xFuKnlOEl+pMGK40KJDW1Kym+nh1HQ7PTWZrfNwU+O4a6z8yUrpk6pfq9dz0EEasM3/GnvtYLx&#10;FP6/xB8gl38AAAD//wMAUEsBAi0AFAAGAAgAAAAhANvh9svuAAAAhQEAABMAAAAAAAAAAAAAAAAA&#10;AAAAAFtDb250ZW50X1R5cGVzXS54bWxQSwECLQAUAAYACAAAACEAWvQsW78AAAAVAQAACwAAAAAA&#10;AAAAAAAAAAAfAQAAX3JlbHMvLnJlbHNQSwECLQAUAAYACAAAACEAUaisC8AAAADbAAAADwAAAAAA&#10;AAAAAAAAAAAHAgAAZHJzL2Rvd25yZXYueG1sUEsFBgAAAAADAAMAtwAAAPQCAAAAAA==&#10;" path="m,c334,1375,126,2664,16,3172e" filled="f" fillcolor="#fffffe" strokecolor="#eae3ea" strokeweight=".5pt">
              <v:stroke joinstyle="miter"/>
              <v:shadow color="#8c8682"/>
              <v:path arrowok="t" o:connecttype="custom" o:connectlocs="0,0;48671,9601200" o:connectangles="0,0"/>
            </v:shape>
            <v:shape id="Freeform 29" o:spid="_x0000_s2113" style="position:absolute;left:2068;width:10439;height:96012;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QaxQAAANsAAAAPAAAAZHJzL2Rvd25yZXYueG1sRI/RasJA&#10;FETfhf7Dcgt9kboxFlvSbEQUSR+qoPYDLtnbJG32bshuk/j3bkHwcZiZM0y6Gk0jeupcbVnBfBaB&#10;IC6srrlU8HXePb+BcB5ZY2OZFFzIwSp7mKSYaDvwkfqTL0WAsEtQQeV9m0jpiooMupltiYP3bTuD&#10;PsiulLrDIcBNI+MoWkqDNYeFClvaVFT8nv6Mgs/oJ+/P/f5YaIx3i+1l+mLyg1JPj+P6HYSn0d/D&#10;t/aHVhC/wv+X8ANkdgUAAP//AwBQSwECLQAUAAYACAAAACEA2+H2y+4AAACFAQAAEwAAAAAAAAAA&#10;AAAAAAAAAAAAW0NvbnRlbnRfVHlwZXNdLnhtbFBLAQItABQABgAIAAAAIQBa9CxbvwAAABUBAAAL&#10;AAAAAAAAAAAAAAAAAB8BAABfcmVscy8ucmVsc1BLAQItABQABgAIAAAAIQDvTBQaxQAAANsAAAAP&#10;AAAAAAAAAAAAAAAAAAcCAABkcnMvZG93bnJldi54bWxQSwUGAAAAAAMAAwC3AAAA+QIAAAAA&#10;" path="m28,c343,1379,117,2666,,3172e" filled="f" fillcolor="#fffffe" strokecolor="#eae3ea" strokeweight=".5pt">
              <v:stroke joinstyle="miter"/>
              <v:shadow color="#8c8682"/>
              <v:path arrowok="t" o:connecttype="custom" o:connectlocs="85220,0;0,9601200" o:connectangles="0,0"/>
            </v:shape>
            <v:shape id="Freeform 30" o:spid="_x0000_s2114" style="position:absolute;left:1088;width:10287;height:96012;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Uv4wgAAANsAAAAPAAAAZHJzL2Rvd25yZXYueG1sRE/Pa8Iw&#10;FL4P/B/CE7zNdD1IqcYig1XZYTjtYN4ezbMta15KktnOv345DHb8+H5visn04kbOd5YVPC0TEMS1&#10;1R03Cqrzy2MGwgdkjb1lUvBDHort7GGDubYjv9PtFBoRQ9jnqKANYcil9HVLBv3SDsSRu1pnMETo&#10;GqkdjjHc9DJNkpU02HFsaHGg55bqr9O3UVCWpXzN9B37av/hPi/ZeH3zR6UW82m3BhFoCv/iP/dB&#10;K0jj2Pgl/gC5/QUAAP//AwBQSwECLQAUAAYACAAAACEA2+H2y+4AAACFAQAAEwAAAAAAAAAAAAAA&#10;AAAAAAAAW0NvbnRlbnRfVHlwZXNdLnhtbFBLAQItABQABgAIAAAAIQBa9CxbvwAAABUBAAALAAAA&#10;AAAAAAAAAAAAAB8BAABfcmVscy8ucmVsc1BLAQItABQABgAIAAAAIQBu8Uv4wgAAANsAAAAPAAAA&#10;AAAAAAAAAAAAAAcCAABkcnMvZG93bnJldi54bWxQSwUGAAAAAAMAAwC3AAAA9gIAAAAA&#10;" path="m20,c338,1378,116,2664,,3172e" filled="f" fillcolor="#fffffe" strokecolor="#eae3ea" strokeweight=".5pt">
              <v:stroke joinstyle="miter"/>
              <v:shadow color="#8c8682"/>
              <v:path arrowok="t" o:connecttype="custom" o:connectlocs="60870,0;0,9601200" o:connectangles="0,0"/>
            </v:shape>
          </v:group>
        </w:pict>
      </w:r>
      <w:r>
        <w:rPr>
          <w:noProof/>
        </w:rPr>
        <w:pict w14:anchorId="6DE0FB68">
          <v:shape id="Freeform 33" o:spid="_x0000_s2108" style="position:absolute;margin-left:0;margin-top:18pt;width:147.55pt;height:75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616,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9/UHwMAAIAIAAAOAAAAZHJzL2Uyb0RvYy54bWysVu1q2zAU/T/YOwj9HKy28x1Tp6ztNgbd&#10;BzR7AEWWYzNZ0iQlTvv0u5Idx87SYsYIGMk6Prr3HOneXN8cSo72TJtCigRHVyFGTFCZFmKb4J/r&#10;T+8XGBlLREq4FCzBT8zgm9XbN9eVitlI5pKnTCMgESauVIJza1UcBIbmrCTmSiomYDGTuiQWpnob&#10;pJpUwF7yYBSGs6CSOlVaUmYMvL2vF/HK82cZo/Z7lhlmEU8wxGb9U/vnxj2D1TWJt5qovKBNGOQf&#10;oihJIWDTluqeWIJ2uviLqiyolkZm9orKMpBZVlDmc4BsovAsm8ecKOZzAXGMamUy/4+Wfts/qh/a&#10;hW7Ug6S/DCgSVMrE7YqbGMCgTfVVpuAh2Vnpkz1kunRfQhro4DV9ajVlB4sovIwW8/FiMcWIwtpy&#10;FkbgmlM9IPHxc7oz9jOTnorsH4ytTUlh5CVNkSAl7LsGA7OSgz/vAjQJI1ShWTRrLGxBUQcUohyN&#10;o9niHDPqYS7SjHuQyzSTHuYiDSTehuwieSGgWQcWzaaXM5t3QK9wwY1rt3xRpWUH1FUJbNkehSf5&#10;0Qt6EI0ZMELE3e3QnwAljXPeOQP2rqPGWUA5514Ag/oOPB4EBo0deDoIDDI68HwQGHRy4GUXDOmf&#10;ctVQPc7rhsYI6sbGfUNiRayT6DhEVYLdgUR5gv2pcwul3LO19BDrpAJH/L7HS3Bap7tNQW/Zcxdd&#10;69qUKeUJXn/lEujx9GdditPFGP52ED0cYJ/i+QZD3w/axAsN/kXzcVMC6iwm09rX8dwfGTDpoux9&#10;WSiXhtVFyXnqq1Nrrg/nVKGM5EX6qeDceWr0dnPHNdoT6C+3k/vbu6OvPRgX7mwsp6OpvzW9tR7F&#10;KILfRQotdyL1py5nJP3YjC0peD2GKLm/dMx3vfrm+kLuarfrhybeyPQJ6riWdRuEtg2DXOpnjCpo&#10;gQk2v3dEM4z4FwE9ZhlNJnDarJ9MpnMIDOnuyqa7QgQFqgRbDAXCDe9s3Wd3ShfbHHaKfPJCfoD+&#10;kRWuyvv46qiaCbQ5r37Tkl0f7c496vTHYfUHAAD//wMAUEsDBBQABgAIAAAAIQD8Xtc44AAAAAgB&#10;AAAPAAAAZHJzL2Rvd25yZXYueG1sTI/BTsMwEETvSPyDtUjcqNPShjbEqSgSF6RWUMqBmxsviYW9&#10;jmK3CX/PcoLTajSj2TflevROnLGPNpCC6SQDgVQHY6lRcHh7ulmCiEmT0S4QKvjGCOvq8qLUhQkD&#10;veJ5nxrBJRQLraBNqSukjHWLXsdJ6JDY+wy914ll30jT64HLvZOzLMul15b4Q6s7fGyx/tqfvALX&#10;1Ctr59vN7pDy97vnl812+GiVur4aH+5BJBzTXxh+8RkdKmY6hhOZKJwCHpIU3OZ82Z2tFlMQR44t&#10;5ssMZFXK/wOqHwAAAP//AwBQSwECLQAUAAYACAAAACEAtoM4kv4AAADhAQAAEwAAAAAAAAAAAAAA&#10;AAAAAAAAW0NvbnRlbnRfVHlwZXNdLnhtbFBLAQItABQABgAIAAAAIQA4/SH/1gAAAJQBAAALAAAA&#10;AAAAAAAAAAAAAC8BAABfcmVscy8ucmVsc1BLAQItABQABgAIAAAAIQCur9/UHwMAAIAIAAAOAAAA&#10;AAAAAAAAAAAAAC4CAABkcnMvZTJvRG9jLnhtbFBLAQItABQABgAIAAAAIQD8Xtc44AAAAAgBAAAP&#10;AAAAAAAAAAAAAAAAAHkFAABkcnMvZG93bnJldi54bWxQSwUGAAAAAAQABADzAAAAhgYAAAAA&#10;" path="m401,c,,,,,,,3168,,3168,,3168v165,,165,,165,c616,1736,458,375,401,xe" fillcolor="#b4dbc0" strokecolor="#212120">
            <v:path arrowok="t" o:connecttype="custom" o:connectlocs="1219850,0;0,0;0,9601200;501933,9601200;1219850,0" o:connectangles="0,0,0,0,0"/>
            <w10:wrap anchory="page"/>
          </v:shape>
        </w:pict>
      </w:r>
      <w:r>
        <w:rPr>
          <w:noProof/>
        </w:rPr>
        <w:pict w14:anchorId="02B96378">
          <v:shapetype id="_x0000_t202" coordsize="21600,21600" o:spt="202" path="m,l,21600r21600,l21600,xe">
            <v:stroke joinstyle="miter"/>
            <v:path gradientshapeok="t" o:connecttype="rect"/>
          </v:shapetype>
          <v:shape id="Text Box 32" o:spid="_x0000_s2107" type="#_x0000_t202" style="position:absolute;margin-left:139.5pt;margin-top:148.5pt;width:135pt;height:391.5pt;z-index:251627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hr4AEAALADAAAOAAAAZHJzL2Uyb0RvYy54bWysU9tu2zAMfR+wfxD0vtjJmmQz4hRdiw4D&#10;ugvQ9QNkWYqF2aJGKbGzrx8lO2m2vg17EURSPOQhjzbXQ9eyg0JvwJZ8Pss5U1ZCbeyu5E/f79+8&#10;48wHYWvRglUlPyrPr7evX216V6gFNNDWChmBWF/0ruRNCK7IMi8b1Qk/A6csBTVgJwKZuMtqFD2h&#10;d222yPNV1gPWDkEq78l7Nwb5NuFrrWT4qrVXgbUlp95COjGdVTyz7UYUOxSuMXJqQ/xDF50wloqe&#10;oe5EEGyP5gVUZySCBx1mEroMtDZSJQ7EZp7/xeaxEU4lLjQc785j8v8PVn45PLpvyMLwAQZaYCLh&#10;3QPIH55ZuG2E3akbROgbJWoqPI8jy3rniyk1jtoXPoJU/WeoacliHyABDRq7OBXiyQidFnA8D10N&#10;gclYcj2/WuYUkhS7er9e5Mu0lkwUp3SHPnxU0LF4KTnSVhO8ODz4ENsRxelJrGbh3rRt2mxr/3DQ&#10;w9GjkjSm7FP/I5MwVAPlRmcF9ZFoIYyyIZnTpQH8xVlPkim5/7kXqDhrP1kazdvVcr0ijV0aeGlU&#10;l4awkqBKHjgbr7dh1OXeodk1VGlchoUbGqc2iehzV9MSSBaJ/yThqLtLO716/mjb3wAAAP//AwBQ&#10;SwMEFAAGAAgAAAAhAKzu71DeAAAADAEAAA8AAABkcnMvZG93bnJldi54bWxMjzFPwzAQhXck/oN1&#10;SN2onQpoG+JUCImydKF0YXPtI4kSnyPbbcO/5zrB9u7u6d33qs3kB3HGmLpAGoq5AoFkg+uo0XD4&#10;fLtfgUjZkDNDINTwgwk29e1NZUoXLvSB531uBIdQKo2GNuexlDLZFr1J8zAi8e07RG8yj7GRLpoL&#10;h/tBLpR6kt50xB9aM+Jri7bfn7yGcWsLyl0/Fh3upj4edvn9y2o9u5tenkFknPKfGa74jA41Mx3D&#10;iVwSg4bFcs1dMov1kgU7Hh+umyNb1UopkHUl/5eofwEAAP//AwBQSwECLQAUAAYACAAAACEAtoM4&#10;kv4AAADhAQAAEwAAAAAAAAAAAAAAAAAAAAAAW0NvbnRlbnRfVHlwZXNdLnhtbFBLAQItABQABgAI&#10;AAAAIQA4/SH/1gAAAJQBAAALAAAAAAAAAAAAAAAAAC8BAABfcmVscy8ucmVsc1BLAQItABQABgAI&#10;AAAAIQAbxJhr4AEAALADAAAOAAAAAAAAAAAAAAAAAC4CAABkcnMvZTJvRG9jLnhtbFBLAQItABQA&#10;BgAIAAAAIQCs7u9Q3gAAAAwBAAAPAAAAAAAAAAAAAAAAADoEAABkcnMvZG93bnJldi54bWxQSwUG&#10;AAAAAAQABADzAAAARQUAAAAA&#10;" filled="f" fillcolor="#fffffe" stroked="f" strokecolor="#212120" insetpen="t">
            <v:textbox style="mso-next-textbox:#Text Box 32" inset="2.88pt,2.88pt,2.88pt,2.88pt">
              <w:txbxContent>
                <w:p w14:paraId="17A21211" w14:textId="28880E18" w:rsidR="00195ED9" w:rsidRPr="00CB6991" w:rsidRDefault="00CD7630" w:rsidP="00195ED9">
                  <w:pPr>
                    <w:widowControl w:val="0"/>
                    <w:spacing w:line="280" w:lineRule="exact"/>
                    <w:rPr>
                      <w:rFonts w:ascii="Arial" w:hAnsi="Arial" w:cs="Arial"/>
                      <w:color w:val="B56357"/>
                      <w:sz w:val="22"/>
                      <w:szCs w:val="22"/>
                      <w:lang w:val="en"/>
                    </w:rPr>
                  </w:pPr>
                  <w:r w:rsidRPr="00CB6991">
                    <w:rPr>
                      <w:rFonts w:ascii="Arial" w:hAnsi="Arial" w:cs="Arial"/>
                      <w:color w:val="B56357"/>
                      <w:spacing w:val="20"/>
                      <w:w w:val="90"/>
                      <w:sz w:val="28"/>
                      <w:szCs w:val="28"/>
                      <w:lang w:val="en"/>
                    </w:rPr>
                    <w:t>Connecting members of the Programming Internship experience</w:t>
                  </w:r>
                </w:p>
                <w:p w14:paraId="3F9BDC9C" w14:textId="77777777" w:rsidR="00195ED9" w:rsidRPr="00CB6991" w:rsidRDefault="00195ED9" w:rsidP="00195ED9">
                  <w:pPr>
                    <w:widowControl w:val="0"/>
                    <w:spacing w:line="280" w:lineRule="exact"/>
                    <w:rPr>
                      <w:rFonts w:ascii="Arial" w:hAnsi="Arial" w:cs="Arial"/>
                      <w:color w:val="676767"/>
                      <w:sz w:val="22"/>
                      <w:szCs w:val="22"/>
                      <w:lang w:val="en"/>
                    </w:rPr>
                  </w:pPr>
                </w:p>
                <w:p w14:paraId="0DC3A7C2" w14:textId="77777777" w:rsidR="00CB6991" w:rsidRPr="00CB6991" w:rsidRDefault="00CB6991" w:rsidP="00195ED9">
                  <w:pPr>
                    <w:widowControl w:val="0"/>
                    <w:spacing w:line="280" w:lineRule="exact"/>
                    <w:rPr>
                      <w:rFonts w:ascii="Arial" w:hAnsi="Arial" w:cs="Arial"/>
                      <w:color w:val="676767"/>
                      <w:sz w:val="22"/>
                      <w:szCs w:val="22"/>
                      <w:lang w:val="en"/>
                    </w:rPr>
                  </w:pPr>
                  <w:r w:rsidRPr="00CB6991">
                    <w:rPr>
                      <w:rFonts w:ascii="Arial" w:hAnsi="Arial" w:cs="Arial"/>
                      <w:b/>
                      <w:bCs/>
                      <w:color w:val="B56357"/>
                      <w:sz w:val="22"/>
                      <w:szCs w:val="22"/>
                      <w:lang w:val="en"/>
                    </w:rPr>
                    <w:t>Problem</w:t>
                  </w:r>
                  <w:r w:rsidRPr="00CB6991">
                    <w:rPr>
                      <w:rFonts w:ascii="Arial" w:hAnsi="Arial" w:cs="Arial"/>
                      <w:color w:val="676767"/>
                      <w:sz w:val="22"/>
                      <w:szCs w:val="22"/>
                      <w:lang w:val="en"/>
                    </w:rPr>
                    <w:t>:</w:t>
                  </w:r>
                </w:p>
                <w:p w14:paraId="063CB28F" w14:textId="77777777" w:rsidR="00CB6991" w:rsidRPr="00CB6991" w:rsidRDefault="00CB6991" w:rsidP="00195ED9">
                  <w:pPr>
                    <w:widowControl w:val="0"/>
                    <w:spacing w:line="280" w:lineRule="exact"/>
                    <w:rPr>
                      <w:rFonts w:ascii="Arial" w:hAnsi="Arial" w:cs="Arial"/>
                      <w:color w:val="676767"/>
                      <w:sz w:val="22"/>
                      <w:szCs w:val="22"/>
                      <w:lang w:val="en"/>
                    </w:rPr>
                  </w:pPr>
                  <w:r w:rsidRPr="00CB6991">
                    <w:rPr>
                      <w:rFonts w:ascii="Arial" w:hAnsi="Arial" w:cs="Arial"/>
                      <w:color w:val="676767"/>
                      <w:sz w:val="22"/>
                      <w:szCs w:val="22"/>
                      <w:lang w:val="en"/>
                    </w:rPr>
                    <w:t>Employers seek interns, but they do not have an efficient way to find applicants. Programming students seek internships, but they cannot find any positions. Faculty need quick and effective ways to grade students’ internship experiences.</w:t>
                  </w:r>
                </w:p>
                <w:p w14:paraId="0CB9CC68" w14:textId="77777777" w:rsidR="00CB6991" w:rsidRPr="00CB6991" w:rsidRDefault="00CB6991" w:rsidP="00195ED9">
                  <w:pPr>
                    <w:widowControl w:val="0"/>
                    <w:spacing w:line="280" w:lineRule="exact"/>
                    <w:rPr>
                      <w:rFonts w:ascii="Arial" w:hAnsi="Arial" w:cs="Arial"/>
                      <w:color w:val="676767"/>
                      <w:sz w:val="22"/>
                      <w:szCs w:val="22"/>
                      <w:lang w:val="en"/>
                    </w:rPr>
                  </w:pPr>
                </w:p>
                <w:p w14:paraId="63417CB1" w14:textId="77777777" w:rsidR="00CB6991" w:rsidRPr="00CB6991" w:rsidRDefault="00CB6991" w:rsidP="00195ED9">
                  <w:pPr>
                    <w:widowControl w:val="0"/>
                    <w:spacing w:line="280" w:lineRule="exact"/>
                    <w:rPr>
                      <w:rFonts w:ascii="Arial" w:hAnsi="Arial" w:cs="Arial"/>
                      <w:color w:val="676767"/>
                      <w:sz w:val="22"/>
                      <w:szCs w:val="22"/>
                      <w:lang w:val="en"/>
                    </w:rPr>
                  </w:pPr>
                  <w:r w:rsidRPr="00CB6991">
                    <w:rPr>
                      <w:rFonts w:ascii="Arial" w:hAnsi="Arial" w:cs="Arial"/>
                      <w:b/>
                      <w:bCs/>
                      <w:color w:val="B56357"/>
                      <w:sz w:val="22"/>
                      <w:szCs w:val="22"/>
                      <w:lang w:val="en"/>
                    </w:rPr>
                    <w:t>Solution</w:t>
                  </w:r>
                  <w:r w:rsidRPr="00CB6991">
                    <w:rPr>
                      <w:rFonts w:ascii="Arial" w:hAnsi="Arial" w:cs="Arial"/>
                      <w:color w:val="676767"/>
                      <w:sz w:val="22"/>
                      <w:szCs w:val="22"/>
                      <w:lang w:val="en"/>
                    </w:rPr>
                    <w:t>:</w:t>
                  </w:r>
                </w:p>
                <w:p w14:paraId="0BF74A68" w14:textId="146AE3DC" w:rsidR="00195ED9" w:rsidRPr="00CB6991" w:rsidRDefault="00CB6991" w:rsidP="00195ED9">
                  <w:pPr>
                    <w:widowControl w:val="0"/>
                    <w:spacing w:line="280" w:lineRule="exact"/>
                    <w:rPr>
                      <w:rFonts w:ascii="Arial" w:hAnsi="Arial" w:cs="Arial"/>
                      <w:color w:val="676767"/>
                      <w:sz w:val="22"/>
                      <w:szCs w:val="22"/>
                      <w:lang w:val="en"/>
                    </w:rPr>
                  </w:pPr>
                  <w:proofErr w:type="spellStart"/>
                  <w:r w:rsidRPr="00CB6991">
                    <w:rPr>
                      <w:rFonts w:ascii="Arial" w:hAnsi="Arial" w:cs="Arial"/>
                      <w:color w:val="676767"/>
                      <w:sz w:val="22"/>
                      <w:szCs w:val="22"/>
                      <w:lang w:val="en"/>
                    </w:rPr>
                    <w:t>InTurn</w:t>
                  </w:r>
                  <w:proofErr w:type="spellEnd"/>
                  <w:r w:rsidRPr="00CB6991">
                    <w:rPr>
                      <w:rFonts w:ascii="Arial" w:hAnsi="Arial" w:cs="Arial"/>
                      <w:color w:val="676767"/>
                      <w:sz w:val="22"/>
                      <w:szCs w:val="22"/>
                      <w:lang w:val="en"/>
                    </w:rPr>
                    <w:t xml:space="preserve"> provides a web-based application connecting all three members of the internship experience.</w:t>
                  </w:r>
                  <w:r w:rsidR="00195ED9" w:rsidRPr="00CB6991">
                    <w:rPr>
                      <w:rFonts w:ascii="Arial" w:hAnsi="Arial" w:cs="Arial"/>
                      <w:color w:val="676767"/>
                      <w:sz w:val="22"/>
                      <w:szCs w:val="22"/>
                      <w:lang w:val="en"/>
                    </w:rPr>
                    <w:t xml:space="preserve"> </w:t>
                  </w:r>
                </w:p>
              </w:txbxContent>
            </v:textbox>
            <w10:wrap anchory="page"/>
          </v:shape>
        </w:pict>
      </w:r>
      <w:r>
        <w:rPr>
          <w:noProof/>
        </w:rPr>
        <w:pict w14:anchorId="7DC1BE2F">
          <v:shape id="Text Box 31" o:spid="_x0000_s2106" type="#_x0000_t202" style="position:absolute;margin-left:1125.85pt;margin-top:472.5pt;width:54pt;height:58.5pt;z-index:251626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mo4QEAALUDAAAOAAAAZHJzL2Uyb0RvYy54bWysU8tu2zAQvBfoPxC815Ld2nEFy0GaIEWB&#10;9AEk/QCKIi2iEpdd0pbcr++Skh23uRW9EFwuObszO9xcD13LDgq9AVvy+SznTFkJtbG7kn9/un+z&#10;5swHYWvRglUlPyrPr7evX216V6gFNNDWChmBWF/0ruRNCK7IMi8b1Qk/A6csJTVgJwKFuMtqFD2h&#10;d222yPNV1gPWDkEq7+n0bkzybcLXWsnwVWuvAmtLTr2FtGJaq7hm240odihcY+TUhviHLjphLBU9&#10;Q92JINgezQuozkgEDzrMJHQZaG2kShyIzTz/i81jI5xKXEgc784y+f8HK78cHt03ZGH4AAMNMJHw&#10;7gHkD88s3DbC7tQNIvSNEjUVnkfJst75YnoapfaFjyBV/xlqGrLYB0hAg8YuqkI8GaHTAI5n0dUQ&#10;mKTD1Xq5zikjKXX1bvF+mYaSieL02KEPHxV0LG5KjjTTBC4ODz7EZkRxuhJrWbg3bZvm2to/Duji&#10;eKKSMabXp+5HHmGoBmbqiWfMVVAfiRvC6B3yOm0awF+c9eSbkvufe4GKs/aTJX3erpZXKzLaZYCX&#10;QXUZCCsJquSBs3F7G0Zz7h2aXUOVxolYuCFNtUl8n7uaJkHeSDJMPo7mu4zTrefftv0NAAD//wMA&#10;UEsDBBQABgAIAAAAIQD3Mkwc4AAAAA4BAAAPAAAAZHJzL2Rvd25yZXYueG1sTI/BTsMwDIbvSLxD&#10;ZCRuLGmgYytNJ4QEXHZh7LJb1pq2auNETbaVt8ec4Gj70+/vLzezG8UZp9h7MpAtFAik2jc9tQb2&#10;n693KxAxWWrs6AkNfGOETXV9Vdqi8Rf6wPMutYJDKBbWQJdSKKSMdYfOxoUPSHz78pOziceplc1k&#10;LxzuRqmVWkpne+IPnQ340mE97E7OQHirM0r9ELIet/Mw7bfp/VAbc3szPz+BSDinPxh+9VkdKnY6&#10;+hM1UYwGtM6zR2YNrB9ybsWIvs/XvDoyrJZagaxK+b9G9QMAAP//AwBQSwECLQAUAAYACAAAACEA&#10;toM4kv4AAADhAQAAEwAAAAAAAAAAAAAAAAAAAAAAW0NvbnRlbnRfVHlwZXNdLnhtbFBLAQItABQA&#10;BgAIAAAAIQA4/SH/1gAAAJQBAAALAAAAAAAAAAAAAAAAAC8BAABfcmVscy8ucmVsc1BLAQItABQA&#10;BgAIAAAAIQD1R7mo4QEAALUDAAAOAAAAAAAAAAAAAAAAAC4CAABkcnMvZTJvRG9jLnhtbFBLAQIt&#10;ABQABgAIAAAAIQD3Mkwc4AAAAA4BAAAPAAAAAAAAAAAAAAAAADsEAABkcnMvZG93bnJldi54bWxQ&#10;SwUGAAAAAAQABADzAAAASAUAAAAA&#10;" filled="f" fillcolor="#fffffe" stroked="f" strokecolor="#212120" insetpen="t">
            <v:textbox style="mso-next-textbox:#Text Box 31" inset="2.88pt,2.88pt,2.88pt,2.88pt">
              <w:txbxContent>
                <w:p w14:paraId="6429A03C" w14:textId="5CF7DB2D" w:rsidR="00195ED9" w:rsidRPr="008B036C" w:rsidRDefault="00D80535" w:rsidP="00195ED9">
                  <w:pPr>
                    <w:widowControl w:val="0"/>
                    <w:spacing w:line="240" w:lineRule="exact"/>
                    <w:jc w:val="right"/>
                    <w:rPr>
                      <w:rFonts w:ascii="Arial" w:hAnsi="Arial" w:cs="Arial"/>
                      <w:color w:val="FFFFFF" w:themeColor="background1"/>
                      <w:w w:val="90"/>
                      <w:sz w:val="16"/>
                      <w:szCs w:val="16"/>
                      <w:lang w:val="en"/>
                    </w:rPr>
                  </w:pPr>
                  <w:r w:rsidRPr="008B036C">
                    <w:rPr>
                      <w:rFonts w:ascii="Arial" w:hAnsi="Arial" w:cs="Arial"/>
                      <w:color w:val="FFFFFF" w:themeColor="background1"/>
                      <w:spacing w:val="20"/>
                      <w:w w:val="90"/>
                      <w:sz w:val="16"/>
                      <w:szCs w:val="16"/>
                      <w:lang w:val="en"/>
                    </w:rPr>
                    <w:t>Inspiring internships</w:t>
                  </w:r>
                </w:p>
              </w:txbxContent>
            </v:textbox>
            <w10:wrap anchory="page"/>
          </v:shape>
        </w:pict>
      </w:r>
      <w:r>
        <w:rPr>
          <w:noProof/>
        </w:rPr>
        <w:pict w14:anchorId="416B129D">
          <v:shape id="Freeform 25" o:spid="_x0000_s2105" style="position:absolute;margin-left:1208.85pt;margin-top:18pt;width:123.25pt;height:756pt;z-index:2516142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coordsize="502,3168" path="m502,c93,,93,,93,,146,383,323,1900,,3168v502,,502,,502,l502,xe" fillcolor="#b56357" stroked="f">
            <v:path arrowok="t" o:connecttype="custom" o:connectlocs="1565275,0;289981,0;0,9601200;1565275,9601200;1565275,0" o:connectangles="0,0,0,0,0"/>
            <w10:wrap anchorx="margin" anchory="page"/>
          </v:shape>
        </w:pict>
      </w:r>
      <w:r>
        <w:rPr>
          <w:noProof/>
        </w:rPr>
        <w:pict w14:anchorId="56BBA66E">
          <v:shape id="Text Box 24" o:spid="_x0000_s2104" type="#_x0000_t202" style="position:absolute;margin-left:-226.1pt;margin-top:461pt;width:139.5pt;height:40.5pt;z-index:251613184;visibility:visible;mso-wrap-style:square;mso-width-percent:0;mso-height-percent:0;mso-wrap-distance-left:2.88pt;mso-wrap-distance-top:2.88pt;mso-wrap-distance-right:2.88pt;mso-wrap-distance-bottom:2.88pt;mso-position-horizontal:absolute;mso-position-horizontal-relative:right-margin-area;mso-position-vertical:absolute;mso-position-vertical-relative:page;mso-width-percent:0;mso-height-percent:0;mso-width-relative:page;mso-height-relative:page;v-text-anchor:top" filled="f" fillcolor="#fffffe" stroked="f" strokecolor="#212120" insetpen="t">
            <v:textbox style="mso-next-textbox:#Text Box 24" inset="2.88pt,2.88pt,2.88pt,2.88pt">
              <w:txbxContent>
                <w:p w14:paraId="71AD0449" w14:textId="3C5353B9" w:rsidR="00195ED9" w:rsidRDefault="00195ED9" w:rsidP="00195ED9">
                  <w:pPr>
                    <w:widowControl w:val="0"/>
                    <w:spacing w:line="500" w:lineRule="exact"/>
                    <w:rPr>
                      <w:rFonts w:ascii="Arial" w:hAnsi="Arial" w:cs="Arial"/>
                      <w:color w:val="FFFFFE"/>
                      <w:w w:val="90"/>
                      <w:sz w:val="46"/>
                      <w:szCs w:val="46"/>
                      <w:lang w:val="en"/>
                    </w:rPr>
                  </w:pPr>
                  <w:proofErr w:type="spellStart"/>
                  <w:r>
                    <w:rPr>
                      <w:rFonts w:ascii="Arial" w:hAnsi="Arial" w:cs="Arial"/>
                      <w:b/>
                      <w:bCs/>
                      <w:color w:val="EF792F"/>
                      <w:w w:val="90"/>
                      <w:sz w:val="46"/>
                      <w:szCs w:val="46"/>
                      <w:lang w:val="en"/>
                    </w:rPr>
                    <w:t>I</w:t>
                  </w:r>
                  <w:r w:rsidR="00D80535">
                    <w:rPr>
                      <w:rFonts w:ascii="Arial" w:hAnsi="Arial" w:cs="Arial"/>
                      <w:b/>
                      <w:bCs/>
                      <w:color w:val="EF792F"/>
                      <w:w w:val="90"/>
                      <w:sz w:val="46"/>
                      <w:szCs w:val="46"/>
                      <w:lang w:val="en"/>
                    </w:rPr>
                    <w:t>n</w:t>
                  </w:r>
                  <w:r>
                    <w:rPr>
                      <w:rFonts w:ascii="Arial" w:hAnsi="Arial" w:cs="Arial"/>
                      <w:b/>
                      <w:bCs/>
                      <w:color w:val="EF792F"/>
                      <w:w w:val="90"/>
                      <w:sz w:val="46"/>
                      <w:szCs w:val="46"/>
                      <w:lang w:val="en"/>
                    </w:rPr>
                    <w:t>T</w:t>
                  </w:r>
                  <w:r w:rsidR="00D80535">
                    <w:rPr>
                      <w:rFonts w:ascii="Arial" w:hAnsi="Arial" w:cs="Arial"/>
                      <w:b/>
                      <w:bCs/>
                      <w:color w:val="EF792F"/>
                      <w:w w:val="90"/>
                      <w:sz w:val="46"/>
                      <w:szCs w:val="46"/>
                      <w:lang w:val="en"/>
                    </w:rPr>
                    <w:t>urn</w:t>
                  </w:r>
                  <w:proofErr w:type="spellEnd"/>
                </w:p>
              </w:txbxContent>
            </v:textbox>
            <w10:wrap anchorx="page" anchory="page"/>
          </v:shape>
        </w:pict>
      </w:r>
      <w:r>
        <w:rPr>
          <w:noProof/>
        </w:rPr>
        <w:pict w14:anchorId="092D7CD3">
          <v:shape id="Text Box 23" o:spid="_x0000_s2103" type="#_x0000_t202" style="position:absolute;margin-left:-724.3pt;margin-top:687.6pt;width:99pt;height:63pt;z-index:251612160;visibility:visible;mso-wrap-style:square;mso-width-percent:0;mso-height-percent:0;mso-wrap-distance-left:2.88pt;mso-wrap-distance-top:2.88pt;mso-wrap-distance-right:2.88pt;mso-wrap-distance-bottom:2.88pt;mso-position-horizontal:absolute;mso-position-horizontal-relative:right-margin-area;mso-position-vertical:absolute;mso-position-vertical-relative:page;mso-width-percent:0;mso-height-percent:0;mso-width-relative:page;mso-height-relative:page;v-text-anchor:top" filled="f" fillcolor="#fffffe" stroked="f" strokecolor="#212120" insetpen="t">
            <v:textbox style="mso-next-textbox:#Text Box 23" inset="2.88pt,2.88pt,2.88pt,2.88pt">
              <w:txbxContent>
                <w:p w14:paraId="798EBBA4"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5432 Any Street West</w:t>
                  </w:r>
                </w:p>
                <w:p w14:paraId="73C18E64"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Townsville, State 54321</w:t>
                  </w:r>
                </w:p>
                <w:p w14:paraId="6380906E"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 xml:space="preserve">555.543.5432 </w:t>
                  </w:r>
                  <w:proofErr w:type="spellStart"/>
                  <w:r>
                    <w:rPr>
                      <w:rFonts w:ascii="Arial" w:hAnsi="Arial" w:cs="Arial"/>
                      <w:color w:val="676767"/>
                      <w:w w:val="90"/>
                      <w:sz w:val="14"/>
                      <w:szCs w:val="14"/>
                      <w:lang w:val="en"/>
                    </w:rPr>
                    <w:t>ph</w:t>
                  </w:r>
                  <w:proofErr w:type="spellEnd"/>
                  <w:r>
                    <w:rPr>
                      <w:rFonts w:ascii="Arial" w:hAnsi="Arial" w:cs="Arial"/>
                      <w:color w:val="676767"/>
                      <w:w w:val="90"/>
                      <w:sz w:val="14"/>
                      <w:szCs w:val="14"/>
                      <w:lang w:val="en"/>
                    </w:rPr>
                    <w:t xml:space="preserve">  </w:t>
                  </w:r>
                </w:p>
                <w:p w14:paraId="5631C0C6"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555.543.5433 fax</w:t>
                  </w:r>
                </w:p>
                <w:p w14:paraId="4DBD4C96" w14:textId="77777777" w:rsidR="00195ED9" w:rsidRDefault="00195ED9" w:rsidP="00195ED9">
                  <w:pPr>
                    <w:widowControl w:val="0"/>
                    <w:spacing w:line="200" w:lineRule="exact"/>
                    <w:rPr>
                      <w:rFonts w:ascii="Arial" w:hAnsi="Arial" w:cs="Arial"/>
                      <w:color w:val="676767"/>
                      <w:w w:val="90"/>
                      <w:sz w:val="14"/>
                      <w:szCs w:val="14"/>
                      <w:lang w:val="en"/>
                    </w:rPr>
                  </w:pPr>
                  <w:r>
                    <w:rPr>
                      <w:rFonts w:ascii="Arial" w:hAnsi="Arial" w:cs="Arial"/>
                      <w:color w:val="676767"/>
                      <w:w w:val="90"/>
                      <w:sz w:val="14"/>
                      <w:szCs w:val="14"/>
                      <w:lang w:val="en"/>
                    </w:rPr>
                    <w:t>www.yourwebsitehere.com</w:t>
                  </w:r>
                </w:p>
              </w:txbxContent>
            </v:textbox>
            <w10:wrap anchorx="page" anchory="page"/>
          </v:shape>
        </w:pict>
      </w:r>
      <w:r>
        <w:rPr>
          <w:noProof/>
        </w:rPr>
        <w:pict w14:anchorId="4742974C">
          <v:shape id="Text Box 21" o:spid="_x0000_s2102" type="#_x0000_t202" style="position:absolute;margin-left:-741.6pt;margin-top:640.55pt;width:112.5pt;height:31.5pt;z-index:251610112;visibility:visible;mso-wrap-style:square;mso-width-percent:0;mso-height-percent:0;mso-wrap-distance-left:2.88pt;mso-wrap-distance-top:2.88pt;mso-wrap-distance-right:2.88pt;mso-wrap-distance-bottom:2.88pt;mso-position-horizontal:absolute;mso-position-horizontal-relative:right-margin-area;mso-position-vertical:absolute;mso-position-vertical-relative:page;mso-width-percent:0;mso-height-percent:0;mso-width-relative:page;mso-height-relative:page;v-text-anchor:top" filled="f" fillcolor="#fffffe" stroked="f" strokecolor="#212120" insetpen="t">
            <v:textbox style="mso-next-textbox:#Text Box 21" inset="2.88pt,2.88pt,2.88pt,2.88pt">
              <w:txbxContent>
                <w:p w14:paraId="2991F06A" w14:textId="5EC0EDC5" w:rsidR="007318AE" w:rsidRPr="007318AE" w:rsidRDefault="007318AE" w:rsidP="00195ED9">
                  <w:pPr>
                    <w:widowControl w:val="0"/>
                    <w:spacing w:line="400" w:lineRule="exact"/>
                    <w:rPr>
                      <w:rFonts w:ascii="Arial" w:hAnsi="Arial" w:cs="Arial"/>
                      <w:color w:val="2E3640"/>
                      <w:spacing w:val="40"/>
                      <w:w w:val="90"/>
                      <w:sz w:val="36"/>
                      <w:szCs w:val="36"/>
                      <w:lang w:val="en"/>
                    </w:rPr>
                  </w:pPr>
                  <w:proofErr w:type="spellStart"/>
                  <w:r>
                    <w:rPr>
                      <w:rFonts w:ascii="Arial" w:hAnsi="Arial" w:cs="Arial"/>
                      <w:color w:val="2E3640"/>
                      <w:spacing w:val="40"/>
                      <w:w w:val="90"/>
                      <w:sz w:val="36"/>
                      <w:szCs w:val="36"/>
                      <w:lang w:val="en"/>
                    </w:rPr>
                    <w:t>InTurn</w:t>
                  </w:r>
                  <w:proofErr w:type="spellEnd"/>
                </w:p>
              </w:txbxContent>
            </v:textbox>
            <w10:wrap anchorx="page" anchory="page"/>
          </v:shape>
        </w:pict>
      </w:r>
      <w:r>
        <w:rPr>
          <w:noProof/>
        </w:rPr>
        <w:pict w14:anchorId="1C6096AF">
          <v:group id="Group 14" o:spid="_x0000_s2095" style="position:absolute;margin-left:405.15pt;margin-top:633.9pt;width:35.45pt;height:38.35pt;z-index:251609088;mso-position-vertical-relative:page" coordorigin="11437,10628" coordsize="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B85AkAAAY4AAAOAAAAZHJzL2Uyb0RvYy54bWzsm9tu48gRhu8D5B0IXQbImGdSwngW2YMH&#10;ATbJAusg1zRFHRBJVEja8uzT56+ubqqabHk5s+uBE+jGEKniz+rqYtenavr9N8/7nfdUNe22PtzO&#10;gnf+zKsOZb3cHta3s3/e3/05n3ltVxyWxa4+VLezT1U7++bDH//w/nRcVGG9qXfLqvEgcmgXp+Pt&#10;bNN1x8XNTVtuqn3RvquP1QFfrupmX3Q4bNY3y6Y4QX2/uwl9P7051c3y2NRl1bY4+z1/Ofug9Fer&#10;quz+sVq1VeftbmfwrVN/G/X3gf7efHhfLNZNcdxsS+1G8QVe7IvtATftpb4vusJ7bLYjqf22bOq2&#10;XnXvynp/U69W27JSY8BoAn8wmo9N/XhUY1kvTutjHyaEdhCnL5Yt//70sTn+fPypYe/x8ce6/HeL&#10;uNycjuuF/J6O12zsPZz+Vi8xn8VjV6uBP6+aPUlgSN6ziu+nPr7Vc+eVOBknfhgkM6/EV3Ge+XHC&#10;8S83mCS6KgjiKJsnMZIGJoGfhrk/z1Nj9cNZx/cxm1onwWfyt1iwE8px7SglAjKrPQev/W3B+3lT&#10;HCs1Jy0F56fG2y7hajzzDsUeAblrqorS1cNA4RTdHWYmwK2MrviGzFpMwq/GlSI0z8N5H6E4PUeo&#10;j3MUhImOT+Rnw/gUi/Kx7T5WtZqw4unHtuPHYIlPKg2WejD3EFntd3gi/nTjBX7gnbyAx4VM740C&#10;YRRl3sbLQ56xs0koTMLILRMJmyR2yiDKvTu+WwXp1ZuEbpVUmqRumUzYpInTGUxBf6fAvzCouTCK&#10;c6dOYAU5uDCuQEbZdwvJKF+eLRlnMV14fNYmAYqNyYny+aCTAp+8glZ1Xz3vx7qlJ5YyBI/qfaCf&#10;QFhRBl0whoNkHE0yxmSTsXqM4NzLyphTMs4mKfPDcz+fZEzTo0Y4bYiBHmNgDZL915FsUJWG9aiZ&#10;eahHD+RRsTgWHU2A+eidaGVEYm9uZ3i06PS+fqrua2XQqYXTR3rAy8gE4GxQPj5sy2+rX6R5zrFN&#10;Y30/pREjVyGRqXHCCXUyRLbgZKIsaRSWmn3EV+gAxMoTI8P3i/RKzoYc13C6Mkc21kVb343HnVjK&#10;IWdD2qfOrzqdsLZZuFg7xyJAAdFVSt/Q54igRmGupkUEuaAmxwq3mlHIB5brgU43U9HsCNtHJgIc&#10;Ak44E/DA5yRHKDil3GliC5a7uq14VJSCanh9LqqhnssGmGl5t93tvKbu/rXtNqouYjQqPdetTt91&#10;62GhMGtG26wfvts13lMBGvshivLIDHPdUi4b6wDVHTWdTtmX3H0bhXc67nQJfOpvtdvq9SnM+HKv&#10;LYtdRcXZXKFdJt2dWqYONQ2BR8xnKsWM8J5OmqrMZfyhXn5ChcZ4Fd4AevFhUze/zLwTAPJ21v7n&#10;sWiqmbf76wFDngcxUtXr1EGcZCEOGvnNg/ymOJSQup11Myyy9PG7jin18dhs1xvciSN7qP8C4lpt&#10;e//YK+0sOOdrAQ+WoyHwqFR7DeCxkDBKkh4Je+Dxc1AOA2GURvSZJ9VQ6RcBT5YRG/iqTFzinTxA&#10;KZ7rtc7NO1zRxzJWHSY0GMtg2TwjRuL2RgIPccFYRfJO7BaRuBMTwo1VJO5kigTHQ5K0M3dHxqYd&#10;f+72x6Kd9IIS1uw+OhfnSkZZTBatHFfaGePcG6EdpBbRDrKQFuszzHDJy7gw52ZhP39v1zO2jpkG&#10;clWw+/qoEcE+yUgSTS/t7EhoEQJjFDAIS1B/OzylqPVmWbLdtI/Yaba3a7r2TokYYQYrhq1pMMIq&#10;mTVwKlRwzzz0OsrMFXMTZdtN+4ivQIhJBtwkh+4zW2UDEuEwpdPV8YtGyduAOneNZ5ggtrNXzFlc&#10;MWfYa7vQ18EyMcQcld2vgDlx6Gfnvk44H2NOGKXnvk70e2FOREyQqp+rlygnU52LEQjJAhwSEoxV&#10;ZPkN3CoScmKCnLHKkHHykSuScQLqxYxFJOOEqoMyUpGME1JnaKwiESd3q1iIk7qdsQAnVw2mkTf0&#10;S7oHnEuzJAMspunKN+521dvgG6SVaubMnXgTcVHnEo2JfBlvqPWMosvNDoMFXIgZZMy5UPcJptNN&#10;yHijE5NrfMRkopcLPoc+/ufRTcRIoGp/7x4XcotLdOMEP53559ygjlttHXaFReweEXuXWlSiW0T5&#10;dGW01hTcWA4mHFOzHrEPNLuEQZ/RftJXWIgU65NW12iYG4OIfNUGzl02t7ox1Izhds/FBs6w50PL&#10;lOkV9Q2cIJ9fOzivv2WFfB6ijcrt10CbRG5ZyU0908EJc7FlFahuzu/QwQlC1HDTvz13Z/DQ9nU1&#10;VTVc/4A7m8jSGxMJjFXwePYqatdrJCLJJiOyGYtIsgmoz8GrhgQxiTZR7lSRaBM5RSTZuD2RYJMo&#10;IBmNxwKb0O2KA2zGOjK6l+ZIhldM0hVs3jLYIMEV2CROsNFbQ6kpui+DDddbe88o1OBg4wf3clR9&#10;R3oMSqIDErBbRAVa56Uu2kLEIAmNBnZI6an4AQqjKyz39N6S1bYBmfV2k1ym7T9iCtlZYdaJLIpi&#10;s0QNbZIwO5JawtiSoptlFviFbPkZVEM7HiMZjauZFY5hYgym8Eo114bN6OWoCw0bZOmQalQavwLV&#10;JGEiGjZRHGdmsTJUo0AGTwG9qBSidTN4UYnWqvOO6me8iAMI4C0uyQmSamKiAF5npYmsuxG9aDJW&#10;kWWXKGAsIqkmcYtgFerRKHWKYIXpLUICkrEnQ6gZe4K57kXcGhJqYsKrsYgNNQSMY1csqFEw4tCR&#10;wVV7fg4dGV0xR1eoectQg3kkqMGUuzajdEcJv9YZEl6GGq7PaKzA2GCGLokQEifxagQVz+mFXPcn&#10;LPSIuTdkdRBoNBBWrYZJhKD7EBZm6DaE5TF2wUjYxGFQwx0YxjtAFnmwb/Z+GsvG0yGMQcU8fYx3&#10;OsaD94SYJvlZnhSLgKHUltH0MrghD6VPi0E4vi7SDF6boabLtVHT/Y+8akMP9gBpuCH6GkiThP75&#10;7WsX0oTh+VWbICOm0eveb3vVBmWXt4IlrkiiwXbMxsNWvloiL/RpqCMxVpE1F1tDLhWJNHjbxKUi&#10;kQatD5eKZBrVMxr7IpmGekbjAQ2ZZqwhmUbtY41FLKZR23t69T4HzkIaeOvyxdqAopehxs5Qh75n&#10;MDFHV6J5y0SDeSSiQeK4iIZrHL85inl8GWgMvNh4gKww8GIoxywr0/kALx2TCmqu4KKEqQGNIHGS&#10;xgNLtChwclIhR81XV1gEY25oaSNIZDm9u4SGDF1gKeuNLKvjpFHQrJ8DQHDwknbZ6srwOXujT0Pf&#10;dMJjDLI3zXgGsVEnwjxIjIHHV6T5f+jSqH+ewj+b8cvV/I9x9N9s8li9bXz+970P/wUAAP//AwBQ&#10;SwMEFAAGAAgAAAAhAK6RHWrjAAAADQEAAA8AAABkcnMvZG93bnJldi54bWxMj8FqwzAQRO+F/oPY&#10;Qm+NLDtJjWM5hND2FApNCiU3xdrYJpZkLMV2/r7bU3PcmcfsTL6eTMsG7H3jrAQxi4ChLZ1ubCXh&#10;+/D+kgLzQVmtWmdRwg09rIvHh1xl2o32C4d9qBiFWJ8pCXUIXca5L2s0ys9ch5a8s+uNCnT2Fde9&#10;GinctDyOoiU3qrH0oVYdbmssL/urkfAxqnGTiLdhdzlvb8fD4vNnJ1DK56dpswIWcAr/MPzVp+pQ&#10;UKeTu1rtWSshFVFCKBnx8pVGEJKmIgZ2IimZzxfAi5zfryh+AQAA//8DAFBLAQItABQABgAIAAAA&#10;IQC2gziS/gAAAOEBAAATAAAAAAAAAAAAAAAAAAAAAABbQ29udGVudF9UeXBlc10ueG1sUEsBAi0A&#10;FAAGAAgAAAAhADj9If/WAAAAlAEAAAsAAAAAAAAAAAAAAAAALwEAAF9yZWxzLy5yZWxzUEsBAi0A&#10;FAAGAAgAAAAhANiJAHzkCQAABjgAAA4AAAAAAAAAAAAAAAAALgIAAGRycy9lMm9Eb2MueG1sUEsB&#10;Ai0AFAAGAAgAAAAhAK6RHWrjAAAADQEAAA8AAAAAAAAAAAAAAAAAPgwAAGRycy9kb3ducmV2Lnht&#10;bFBLBQYAAAAABAAEAPMAAABODQAAAAA=&#10;">
            <v:shape id="Freeform 15" o:spid="_x0000_s2096" style="position:absolute;left:11439;top:10646;width:43;height:30;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zwQAAANsAAAAPAAAAZHJzL2Rvd25yZXYueG1sRE9Ni8Iw&#10;EL0v+B/CLHhZNNWKSNcouqzgxYNVPA/NbFu2mZQmttVfbwTB2zze5yzXvalES40rLSuYjCMQxJnV&#10;JecKzqfdaAHCeWSNlWVScCMH69XgY4mJth0fqU19LkIIuwQVFN7XiZQuK8igG9uaOHB/tjHoA2xy&#10;qRvsQrip5DSK5tJgyaGhwJp+Csr+06tRcN+bw/RyqKNtt/n9io8xt7MsVmr42W++QXjq/Vv8cu91&#10;mD+D5y/hALl6AAAA//8DAFBLAQItABQABgAIAAAAIQDb4fbL7gAAAIUBAAATAAAAAAAAAAAAAAAA&#10;AAAAAABbQ29udGVudF9UeXBlc10ueG1sUEsBAi0AFAAGAAgAAAAhAFr0LFu/AAAAFQEAAAsAAAAA&#10;AAAAAAAAAAAAHwEAAF9yZWxzLy5yZWxzUEsBAi0AFAAGAAgAAAAhAD80lvPBAAAA2wAAAA8AAAAA&#10;AAAAAAAAAAAABwIAAGRycy9kb3ducmV2LnhtbFBLBQYAAAAAAwADALcAAAD1Ag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6" o:spid="_x0000_s2097" style="position:absolute;left:11437;top:10635;width:41;height:36;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7wAAAANsAAAAPAAAAZHJzL2Rvd25yZXYueG1sRE/fa8Iw&#10;EH4f+D+EE/Y2U4VKrUYRQeYYCOvE56M5m2pz6Zqo3X9vhMHe7uP7eYtVbxtxo87XjhWMRwkI4tLp&#10;misFh+/tWwbCB2SNjWNS8EseVsvBywJz7e78RbciVCKGsM9RgQmhzaX0pSGLfuRa4sidXGcxRNhV&#10;Und4j+G2kZMkmUqLNccGgy1tDJWX4moV7D+MyZItpcVxks1S9/lTnN9Rqddhv56DCNSHf/Gfe6fj&#10;/BSev8QD5PIBAAD//wMAUEsBAi0AFAAGAAgAAAAhANvh9svuAAAAhQEAABMAAAAAAAAAAAAAAAAA&#10;AAAAAFtDb250ZW50X1R5cGVzXS54bWxQSwECLQAUAAYACAAAACEAWvQsW78AAAAVAQAACwAAAAAA&#10;AAAAAAAAAAAfAQAAX3JlbHMvLnJlbHNQSwECLQAUAAYACAAAACEAP3l6u8AAAADbAAAADwAAAAAA&#10;AAAAAAAAAAAHAgAAZHJzL2Rvd25yZXYueG1sUEsFBgAAAAADAAMAtwAAAPQC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7" o:spid="_x0000_s2098" style="position:absolute;left:11442;top:10629;width:23;height:33;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YrywQAAANsAAAAPAAAAZHJzL2Rvd25yZXYueG1sRE9Ni8Iw&#10;EL0L/ocwgjdNd5Ui1SjLwi56ctV68DY0Y1tsJqWJtvrrzYLgbR7vcxarzlTiRo0rLSv4GEcgiDOr&#10;S84VpIef0QyE88gaK8uk4E4OVst+b4GJti3v6Lb3uQgh7BJUUHhfJ1K6rCCDbmxr4sCdbWPQB9jk&#10;UjfYhnBTyc8oiqXBkkNDgTV9F5Rd9lej4O+RnfAXp/E9buVmsulkmh63Sg0H3dcchKfOv8Uv91qH&#10;+TH8/xIOkMsnAAAA//8DAFBLAQItABQABgAIAAAAIQDb4fbL7gAAAIUBAAATAAAAAAAAAAAAAAAA&#10;AAAAAABbQ29udGVudF9UeXBlc10ueG1sUEsBAi0AFAAGAAgAAAAhAFr0LFu/AAAAFQEAAAsAAAAA&#10;AAAAAAAAAAAAHwEAAF9yZWxzLy5yZWxzUEsBAi0AFAAGAAgAAAAhAN3JivLBAAAA2wAAAA8AAAAA&#10;AAAAAAAAAAAABwIAAGRycy9kb3ducmV2LnhtbFBLBQYAAAAAAwADALcAAAD1Ag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8" o:spid="_x0000_s2099" style="position:absolute;left:11445;top:10628;width:28;height:31;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6wgAAANsAAAAPAAAAZHJzL2Rvd25yZXYueG1sRE9NawIx&#10;EL0L/ocwQm+a1YOVrdlFRdFSSqn14m1IprtLN5Owibr++6ZQ8DaP9znLsretuFIXGscKppMMBLF2&#10;puFKwelrN16ACBHZYOuYFNwpQFkMB0vMjbvxJ12PsRIphEOOCuoYfS5l0DVZDBPniRP37TqLMcGu&#10;kqbDWwq3rZxl2VxabDg11OhpU5P+OV6sgvXetJnXu83rXX9Mt++Hc/O28ko9jfrVC4hIfXyI/90H&#10;k+Y/w98v6QBZ/AIAAP//AwBQSwECLQAUAAYACAAAACEA2+H2y+4AAACFAQAAEwAAAAAAAAAAAAAA&#10;AAAAAAAAW0NvbnRlbnRfVHlwZXNdLnhtbFBLAQItABQABgAIAAAAIQBa9CxbvwAAABUBAAALAAAA&#10;AAAAAAAAAAAAAB8BAABfcmVscy8ucmVsc1BLAQItABQABgAIAAAAIQBM0/Y6wgAAANsAAAAPAAAA&#10;AAAAAAAAAAAAAAcCAABkcnMvZG93bnJldi54bWxQSwUGAAAAAAMAAwC3AAAA9gI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9" o:spid="_x0000_s2100" style="position:absolute;left:11452;top:10634;width:19;height:22;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xEJxAAAANsAAAAPAAAAZHJzL2Rvd25yZXYueG1sRI9Ba8JA&#10;EIXvhf6HZQq9FN2kB5HoKtKitAUPmhavQ3ZMgtnZkJ1q+u87h0JvM7w3732zXI+hM1caUhvZQT7N&#10;wBBX0bdcO/gst5M5mCTIHrvI5OCHEqxX93dLLHy88YGuR6mNhnAq0EEj0hfWpqqhgGkae2LVznEI&#10;KLoOtfUD3jQ8dPY5y2Y2YMva0GBPLw1Vl+N3cJC9nsr9bhQ/+yqf8vT+sc9JxLnHh3GzACM0yr/5&#10;7/rNK77C6i86gF39AgAA//8DAFBLAQItABQABgAIAAAAIQDb4fbL7gAAAIUBAAATAAAAAAAAAAAA&#10;AAAAAAAAAABbQ29udGVudF9UeXBlc10ueG1sUEsBAi0AFAAGAAgAAAAhAFr0LFu/AAAAFQEAAAsA&#10;AAAAAAAAAAAAAAAAHwEAAF9yZWxzLy5yZWxzUEsBAi0AFAAGAAgAAAAhALRfEQnEAAAA2wAAAA8A&#10;AAAAAAAAAAAAAAAABwIAAGRycy9kb3ducmV2LnhtbFBLBQYAAAAAAwADALcAAAD4Ag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20" o:spid="_x0000_s2101" style="position:absolute;left:11455;top:10634;width:23;height:17;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3xgAAANsAAAAPAAAAZHJzL2Rvd25yZXYueG1sRI/dasJA&#10;FITvC32H5Qje1Y0KraRZJRWlpXrhTx7gkD3Nps2eDdlVY5++KxS8HGbmGyZb9LYRZ+p87VjBeJSA&#10;IC6drrlSUBzXTzMQPiBrbByTgit5WMwfHzJMtbvwns6HUIkIYZ+iAhNCm0rpS0MW/ci1xNH7cp3F&#10;EGVXSd3hJcJtIydJ8iwt1hwXDLa0NFT+HE5WwafffB9Xu62r3uuVub795rtinys1HPT5K4hAfbiH&#10;/9sfWsH0BW5f4g+Q8z8AAAD//wMAUEsBAi0AFAAGAAgAAAAhANvh9svuAAAAhQEAABMAAAAAAAAA&#10;AAAAAAAAAAAAAFtDb250ZW50X1R5cGVzXS54bWxQSwECLQAUAAYACAAAACEAWvQsW78AAAAVAQAA&#10;CwAAAAAAAAAAAAAAAAAfAQAAX3JlbHMvLnJlbHNQSwECLQAUAAYACAAAACEA/vAYt8YAAADbAAAA&#10;DwAAAAAAAAAAAAAAAAAHAgAAZHJzL2Rvd25yZXYueG1sUEsFBgAAAAADAAMAtwAAAPoCA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w:r>
      <w:r>
        <w:rPr>
          <w:noProof/>
        </w:rPr>
        <w:pict w14:anchorId="7EA1D6F8">
          <v:shape id="Text Box 12" o:spid="_x0000_s2094" type="#_x0000_t202" style="position:absolute;margin-left:-222.5pt;margin-top:95.25pt;width:112.5pt;height:31.5pt;z-index:251607040;visibility:visible;mso-wrap-style:square;mso-width-percent:0;mso-height-percent:0;mso-wrap-distance-left:2.88pt;mso-wrap-distance-top:2.88pt;mso-wrap-distance-right:2.88pt;mso-wrap-distance-bottom:2.88pt;mso-position-horizontal:absolute;mso-position-horizontal-relative:right-margin-area;mso-position-vertical:absolute;mso-position-vertical-relative:page;mso-width-percent:0;mso-height-percent:0;mso-width-relative:page;mso-height-relative:page;v-text-anchor:top" filled="f" fillcolor="#fffffe" stroked="f" strokecolor="#212120" insetpen="t">
            <v:textbox style="mso-next-textbox:#Text Box 12" inset="2.88pt,2.88pt,2.88pt,2.88pt">
              <w:txbxContent>
                <w:p w14:paraId="4A74A3EA" w14:textId="0C337D13" w:rsidR="00195ED9" w:rsidRDefault="001502DC" w:rsidP="00195ED9">
                  <w:pPr>
                    <w:widowControl w:val="0"/>
                    <w:spacing w:line="400" w:lineRule="exact"/>
                    <w:rPr>
                      <w:rFonts w:ascii="Arial" w:hAnsi="Arial" w:cs="Arial"/>
                      <w:color w:val="2E3640"/>
                      <w:w w:val="90"/>
                      <w:sz w:val="36"/>
                      <w:szCs w:val="36"/>
                      <w:lang w:val="en"/>
                    </w:rPr>
                  </w:pPr>
                  <w:proofErr w:type="spellStart"/>
                  <w:r>
                    <w:rPr>
                      <w:rFonts w:ascii="Arial" w:hAnsi="Arial" w:cs="Arial"/>
                      <w:color w:val="2E3640"/>
                      <w:spacing w:val="40"/>
                      <w:w w:val="90"/>
                      <w:sz w:val="36"/>
                      <w:szCs w:val="36"/>
                      <w:lang w:val="en"/>
                    </w:rPr>
                    <w:t>InTurn</w:t>
                  </w:r>
                  <w:proofErr w:type="spellEnd"/>
                </w:p>
              </w:txbxContent>
            </v:textbox>
            <w10:wrap anchorx="page" anchory="page"/>
          </v:shape>
        </w:pict>
      </w:r>
      <w:r>
        <w:rPr>
          <w:noProof/>
        </w:rPr>
        <w:pict w14:anchorId="747D8EC5">
          <v:shape id="Freeform 4" o:spid="_x0000_s2093" style="position:absolute;margin-left:-594pt;margin-top:422.65pt;width:536.15pt;height:351.35pt;z-index:2516049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coordsize="2136,1471"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w:r>
      <w:r w:rsidR="004D5151">
        <w:rPr>
          <w:noProof/>
          <w:color w:val="auto"/>
          <w:kern w:val="0"/>
          <w:sz w:val="24"/>
          <w:szCs w:val="24"/>
        </w:rPr>
        <w:drawing>
          <wp:anchor distT="36576" distB="36576" distL="36576" distR="36576" simplePos="0" relativeHeight="251603967" behindDoc="0" locked="0" layoutInCell="1" allowOverlap="1" wp14:anchorId="6B93E711" wp14:editId="6D7757D8">
            <wp:simplePos x="0" y="0"/>
            <wp:positionH relativeFrom="rightMargin">
              <wp:posOffset>-7543800</wp:posOffset>
            </wp:positionH>
            <wp:positionV relativeFrom="page">
              <wp:posOffset>2057400</wp:posOffset>
            </wp:positionV>
            <wp:extent cx="6858346" cy="5038344"/>
            <wp:effectExtent l="0" t="0" r="0" b="0"/>
            <wp:wrapNone/>
            <wp:docPr id="11" name="Picture 11" descr="Group of three people with focus on asian man wearing glasses standing in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101D-PB\TC9990101-IMG05.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858346" cy="5038344"/>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F0024" w14:textId="1405B1C9" w:rsidR="00FD0A9D" w:rsidRDefault="009871F8">
      <w:r>
        <w:rPr>
          <w:noProof/>
        </w:rPr>
        <w:pict w14:anchorId="41845F4B">
          <v:group id="Group 5" o:spid="_x0000_s2089" style="position:absolute;margin-left:927pt;margin-top:88.5pt;width:25.1pt;height:27.45pt;z-index:251606016;mso-position-vertical-relative:page" coordorigin="11442,10628" coordsize="3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befgYAAFkdAAAOAAAAZHJzL2Uyb0RvYy54bWzsWduO2zYQfS/QfyD0WKCxqZtlI96guWxQ&#10;IG0DZIs+y7IsC5VFVZTXu/n6znAomZS4WTdNgjxsHha6jA6HZ24n9PMXd4eK3eatLEW99vizucfy&#10;OhPbsi7W3p831z8nHpNdWm/TStT52rvPpffi6scfnp+aVe6Lvai2ecsApJarU7P29l3XrGYzme3z&#10;QyqfiSav4eVOtIe0g9u2mG3b9AToh2rmz+fx7CTabdOKLJcSnr6ml96Vwt/t8qz7Y7eTeceqtQe+&#10;depvq/5u8O/s6nm6Ktq02ZeZdiP9DC8OaVnDogPU67RL2bEtJ1CHMmuFFLvuWSYOM7HblVmu9gC7&#10;4fPRbt624tiovRSrU9EMNAG1I54+Gzb7/fZt23xo3rfkPVy+E9nfEniZnZpiZb7H+4KM2eb0m9hC&#10;PNNjJ9TG73btASFgS+xO8Xs/8JvfdSyDhwFP4mThsQxeBWES+hHxn+0hSPgV52HozxdLSBow4fPY&#10;T+bLJO6t3pxxFhFEU+PgNfqbrsgJ5bh2FBMBMkueyZP/j7wP+7TJVUwkkvO+ZeV27YWBx+r0AIRc&#10;t3mO6coS9AkXB6ueX2mSa7xBMwkxeJTWKUHLaCCop9kPYn+gJwjG9KSr7Ci7t7lQ8Upv38mOqmAL&#10;VyoLtnovN8Dx7lBBQfw0Y0HITiwOKBbFYMINk0XC9ixZjk18w8TnThSgb1iIu1FCwySMnCiRYTJ3&#10;uhIbFjxwgkB+Dq74bhRIz7NJ7ERZGiaJG4Wb7MZuZ7hJbxI598RNfh+KkkmwESaomaIPe7rvMyG7&#10;q3UqwBVLsZXPVZE3QmKZYl5Afd5wXXZghXnzgDG4h8Yqc2C9TxtDlNFYNYZHjSGaaLy4yA3qKTcq&#10;Ox9FxtioHV62RQyBMrc2SatoJlsYReMh1HoMhtCG6qVJOwwAEomX7LT2oNrYfu1BReHTg7jNb4R6&#10;32EUAuJqoRoNrHV+nx03ZfYy/2hac7KOdcttFARxEigEWFY98yHlYC+8h7XB7Dv9BZQMfKHrnp4F&#10;UIvwTLcLehbSs75Z21D2nQYhWlUMBvcoMpbLHHiCxfzLkQkk1POfViPvYpVNw2qUYsnlyAGRkVgO&#10;RsRp3xppPYwueJ0MuW5FzcVHpL/QA1Gzqh+GOo2cuWGjZZWQOU1MTDU1Oof0w6w15gNoo+11WVWs&#10;Fd1fZbdX8w/SQ6VkIXXGFpJBb+jbhGyLzauqZbcpqK4314ulf61LtJCYv701n+M/hWR/EgRJ0FOO&#10;n4BPw1JVqVsST5b0PZNZWuUwhfti7X3GtSrVmmqBe6At05NciUNwHx/285cG9kZs72EWw4aVjgF1&#10;Cxd70X702AmU4tqT/xzTNvdY9WsNe16CaIF86tRNGC0gDVlrvtmYb9I6A6i113nQWPHyVUdy9Ni0&#10;ZbGHlYjaWvwC0mpXDv6RV9pZEDTfStlA3xgpG1XoX0PZRInvln6Dskn4Wdnw5AspG+7DCF/oxuhW&#10;NrEa4RMT6E+DEAhRCExRoDoHkwXO7wkIEHy2QGEzBYHWNJhw7kQxlU2QOFFMZRM4QUxh4/bE1DWR&#10;0iOT/Vi6xne74tA1UxyT3YdiZNJrBAkbxpOumQq370PXQIIrXRM5dY0WU3E/AD6ta2jcBtZI9LVu&#10;sNUHjfJBLD4+bekDnZd6ZhsgvUbA3cAch5Sm+TKatdY6GoW+sNyLyGdLkYAwG0SUGsumrLOXIWBO&#10;wJb2IKkTWCKKzCK1tYuAyZHYAuaaC0v3+WT5H0QNjkugb2HBaLW6sOgYJ4bNwJOoSVdPomZ8hPbA&#10;cQ0UwEjUQGeE8v0KqibyI+NAKwjDRd+selWjhAxUAR5n+aBvQBJTJ+nP1Ew9fvF5DZ+DCKCTMRyG&#10;/ZGOeaAQogqgPmuamHM3cKOYYxdVwBTEVDWRGwSCMKia2AkCHWaw8FGQTPczFjVTT8aiZophipoQ&#10;5dUUxBY1KBinMJaoUWLEgWOS+1CITHaNGD2JGvdp1PchaiAfUNRAyF2HNdpHOCem0v60qKH57FtH&#10;EXokUp/qtQf8LxmH5+WDXB9PWNIjhFoFEOsAAXcDz5Ssukgh4Ak4fGDJDH1CZQ1xOPNHu56H0Qx3&#10;iCUoTrC3lAf51v96QNKHYMPLRRgJlb6KtX4iJiKXmqRavogLTqLUhtHqZbQgbWVIixEd3/ac5mXw&#10;dE4DZUAnOF/wnEb9HgW/39E5Fv3WiD8QmvfqXOf8i+jVvwAAAP//AwBQSwMEFAAGAAgAAAAhAHjV&#10;DJXjAAAADQEAAA8AAABkcnMvZG93bnJldi54bWxMj0FPwkAQhe8m/ofNmHiTbQsI1G4JIeqJmAgm&#10;xtvSHdqG7mzTXdry7x1Oensv8/Lme9l6tI3osfO1IwXxJAKBVDhTU6ng6/D2tAThgyajG0eo4Ioe&#10;1vn9XaZT4wb6xH4fSsEl5FOtoAqhTaX0RYVW+4lrkfh2cp3VgW1XStPpgcttI5MoepZW18QfKt3i&#10;tsLivL9YBe+DHjbT+LXfnU/b689h/vG9i1Gpx4dx8wIi4Bj+wnDDZ3TImenoLmS8aNgv5zMeE1gt&#10;FixukVU0S0AcFSTTeAUyz+T/FfkvAAAA//8DAFBLAQItABQABgAIAAAAIQC2gziS/gAAAOEBAAAT&#10;AAAAAAAAAAAAAAAAAAAAAABbQ29udGVudF9UeXBlc10ueG1sUEsBAi0AFAAGAAgAAAAhADj9If/W&#10;AAAAlAEAAAsAAAAAAAAAAAAAAAAALwEAAF9yZWxzLy5yZWxzUEsBAi0AFAAGAAgAAAAhANOtlt5+&#10;BgAAWR0AAA4AAAAAAAAAAAAAAAAALgIAAGRycy9lMm9Eb2MueG1sUEsBAi0AFAAGAAgAAAAhAHjV&#10;DJXjAAAADQEAAA8AAAAAAAAAAAAAAAAA2AgAAGRycy9kb3ducmV2LnhtbFBLBQYAAAAABAAEAPMA&#10;AADoCQAAAAA=&#10;">
            <v:shape id="Freeform 8" o:spid="_x0000_s2090" style="position:absolute;left:11442;top:10629;width:23;height:33;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QZ3xAAAANsAAAAPAAAAZHJzL2Rvd25yZXYueG1sRI9Ba8JA&#10;FITvBf/D8oTe6qYaQomuUgqVerKN6cHbY/eZBLNvQ3ZrYn+9Wyh4HGbmG2a1GW0rLtT7xrGC51kC&#10;glg703CloDy8P72A8AHZYOuYFFzJw2Y9eVhhbtzAX3QpQiUihH2OCuoQulxKr2uy6GeuI47eyfUW&#10;Q5R9JU2PQ4TbVs6TJJMWG44LNXb0VpM+Fz9WweevPuIW0+yaDXK32I2yLL/3Sj1Ox9cliEBjuIf/&#10;2x9GQbqAvy/xB8j1DQAA//8DAFBLAQItABQABgAIAAAAIQDb4fbL7gAAAIUBAAATAAAAAAAAAAAA&#10;AAAAAAAAAABbQ29udGVudF9UeXBlc10ueG1sUEsBAi0AFAAGAAgAAAAhAFr0LFu/AAAAFQEAAAsA&#10;AAAAAAAAAAAAAAAAHwEAAF9yZWxzLy5yZWxzUEsBAi0AFAAGAAgAAAAhAN4NBnfEAAAA2wAAAA8A&#10;AAAAAAAAAAAAAAAABwIAAGRycy9kb3ducmV2LnhtbFBLBQYAAAAAAwADALcAAAD4Ag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9" o:spid="_x0000_s2091" style="position:absolute;left:11445;top:10628;width:28;height:31;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dQxAAAANsAAAAPAAAAZHJzL2Rvd25yZXYueG1sRI9BawIx&#10;FITvgv8hPKE3zSpSZGsUFaWWIuLaS2+P5HV3cfMSNqmu/74pCB6HmfmGmS8724grtaF2rGA8ykAQ&#10;a2dqLhV8nXfDGYgQkQ02jknBnQIsF/3eHHPjbnyiaxFLkSAcclRQxehzKYOuyGIYOU+cvB/XWoxJ&#10;tqU0Ld4S3DZykmWv0mLNaaFCT5uK9KX4tQrW76bJvN5tPu76ON4e9t/158or9TLoVm8gInXxGX60&#10;90bBdAr/X9IPkIs/AAAA//8DAFBLAQItABQABgAIAAAAIQDb4fbL7gAAAIUBAAATAAAAAAAAAAAA&#10;AAAAAAAAAABbQ29udGVudF9UeXBlc10ueG1sUEsBAi0AFAAGAAgAAAAhAFr0LFu/AAAAFQEAAAsA&#10;AAAAAAAAAAAAAAAAHwEAAF9yZWxzLy5yZWxzUEsBAi0AFAAGAAgAAAAhAK+yR1DEAAAA2wAAAA8A&#10;AAAAAAAAAAAAAAAABwIAAGRycy9kb3ducmV2LnhtbFBLBQYAAAAAAwADALcAAAD4Ag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0" o:spid="_x0000_s2092" style="position:absolute;left:11452;top:10634;width:19;height:22;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ZGKxAAAANsAAAAPAAAAZHJzL2Rvd25yZXYueG1sRI9Ba8JA&#10;FITvQv/D8oReRDcRKyV1ldKi2IKHGsXrI/uaBLNvQ/ZV47/vFgoeh5n5hlmseteoC3Wh9mwgnSSg&#10;iAtvay4NHPL1+BlUEGSLjWcycKMAq+XDYIGZ9Vf+osteShUhHDI0UIm0mdahqMhhmPiWOHrfvnMo&#10;UXalth1eI9w1epokc+2w5rhQYUtvFRXn/Y8zkLyf8t2mFzs/5qM0fHzuUhIx5nHYv76AEurlHv5v&#10;b62B2RP8fYk/QC9/AQAA//8DAFBLAQItABQABgAIAAAAIQDb4fbL7gAAAIUBAAATAAAAAAAAAAAA&#10;AAAAAAAAAABbQ29udGVudF9UeXBlc10ueG1sUEsBAi0AFAAGAAgAAAAhAFr0LFu/AAAAFQEAAAsA&#10;AAAAAAAAAAAAAAAAHwEAAF9yZWxzLy5yZWxzUEsBAi0AFAAGAAgAAAAhAEntkYrEAAAA2wAAAA8A&#10;AAAAAAAAAAAAAAAABwIAAGRycy9kb3ducmV2LnhtbFBLBQYAAAAAAwADALcAAAD4Ag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w10:wrap anchory="page"/>
          </v:group>
        </w:pict>
      </w:r>
      <w:r w:rsidR="00FD0A9D">
        <w:br w:type="page"/>
      </w:r>
    </w:p>
    <w:p w14:paraId="6581DA12" w14:textId="77777777" w:rsidR="00824A18" w:rsidRDefault="00824A18">
      <w:pPr>
        <w:sectPr w:rsidR="00824A18" w:rsidSect="00785E6C">
          <w:pgSz w:w="20160" w:h="12240" w:orient="landscape" w:code="5"/>
          <w:pgMar w:top="360" w:right="360" w:bottom="360" w:left="360" w:header="360" w:footer="360" w:gutter="0"/>
          <w:cols w:space="720"/>
          <w:docGrid w:linePitch="360"/>
        </w:sectPr>
      </w:pPr>
    </w:p>
    <w:p w14:paraId="2FD53747" w14:textId="7BB77C75" w:rsidR="005F70E4" w:rsidRDefault="00C0198B">
      <w:r>
        <w:rPr>
          <w:noProof/>
        </w:rPr>
        <w:lastRenderedPageBreak/>
        <w:drawing>
          <wp:anchor distT="0" distB="0" distL="114300" distR="114300" simplePos="0" relativeHeight="251668992" behindDoc="0" locked="0" layoutInCell="1" allowOverlap="1" wp14:anchorId="4087C627" wp14:editId="5DBEDD1F">
            <wp:simplePos x="0" y="0"/>
            <wp:positionH relativeFrom="column">
              <wp:posOffset>8234503</wp:posOffset>
            </wp:positionH>
            <wp:positionV relativeFrom="paragraph">
              <wp:posOffset>5753100</wp:posOffset>
            </wp:positionV>
            <wp:extent cx="2428875" cy="1943100"/>
            <wp:effectExtent l="0" t="0" r="9525" b="0"/>
            <wp:wrapNone/>
            <wp:docPr id="56" name="Picture 56" descr="Puzzle 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Puzzle pieces"/>
                    <pic:cNvPicPr>
                      <a:picLocks noChangeAspect="1"/>
                    </pic:cNvPicPr>
                  </pic:nvPicPr>
                  <pic:blipFill>
                    <a:blip r:embed="rId10" cstate="print">
                      <a:extLst>
                        <a:ext uri="{28A0092B-C50C-407E-A947-70E740481C1C}">
                          <a14:useLocalDpi xmlns:a14="http://schemas.microsoft.com/office/drawing/2010/main" val="0"/>
                        </a:ext>
                      </a:extLst>
                    </a:blip>
                    <a:srcRect l="8496" r="8496"/>
                    <a:stretch>
                      <a:fillRect/>
                    </a:stretch>
                  </pic:blipFill>
                  <pic:spPr bwMode="auto">
                    <a:xfrm>
                      <a:off x="0" y="0"/>
                      <a:ext cx="2428875" cy="19431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9871F8">
        <w:rPr>
          <w:noProof/>
        </w:rPr>
        <w:pict w14:anchorId="2986ED25">
          <v:shape id="Text Box 10" o:spid="_x0000_s2074" type="#_x0000_t202" style="position:absolute;margin-left:315.45pt;margin-top:59.85pt;width:263.95pt;height:28.65pt;z-index:251672576;visibility:visible;mso-wrap-distance-left:9pt;mso-wrap-distance-top:0;mso-wrap-distance-right:9pt;mso-wrap-distance-bottom:0;mso-position-horizontal:absolute;mso-position-horizontal-relative:text;mso-position-vertical:absolute;mso-position-vertical-relative:text;v-text-anchor:top" filled="f" fillcolor="#fffffe" stroked="f" strokecolor="#212120" insetpen="t">
            <v:textbox style="mso-next-textbox:#Text Box 10" inset="2.88pt,2.88pt,2.88pt,2.88pt">
              <w:txbxContent>
                <w:p w14:paraId="7C4BF17F" w14:textId="1B4C7DCE" w:rsidR="00B12E7A" w:rsidRPr="008B036C" w:rsidRDefault="00B12E7A" w:rsidP="00B12E7A">
                  <w:pPr>
                    <w:widowControl w:val="0"/>
                    <w:spacing w:line="220" w:lineRule="exact"/>
                    <w:rPr>
                      <w:rFonts w:ascii="Arial" w:hAnsi="Arial" w:cs="Arial"/>
                      <w:caps/>
                      <w:color w:val="B56357"/>
                      <w:w w:val="90"/>
                      <w:sz w:val="18"/>
                      <w:szCs w:val="18"/>
                      <w:lang w:val="en"/>
                    </w:rPr>
                  </w:pPr>
                  <w:r w:rsidRPr="008B036C">
                    <w:rPr>
                      <w:rFonts w:ascii="Arial" w:hAnsi="Arial" w:cs="Arial"/>
                      <w:caps/>
                      <w:color w:val="B56357"/>
                      <w:spacing w:val="20"/>
                      <w:w w:val="90"/>
                      <w:sz w:val="18"/>
                      <w:szCs w:val="18"/>
                      <w:lang w:val="en"/>
                    </w:rPr>
                    <w:t xml:space="preserve">connecting </w:t>
                  </w:r>
                  <w:r w:rsidR="000A6085" w:rsidRPr="008B036C">
                    <w:rPr>
                      <w:rFonts w:ascii="Arial" w:hAnsi="Arial" w:cs="Arial"/>
                      <w:caps/>
                      <w:color w:val="B56357"/>
                      <w:spacing w:val="20"/>
                      <w:w w:val="90"/>
                      <w:sz w:val="18"/>
                      <w:szCs w:val="18"/>
                      <w:lang w:val="en"/>
                    </w:rPr>
                    <w:t>employers</w:t>
                  </w:r>
                  <w:r w:rsidRPr="008B036C">
                    <w:rPr>
                      <w:rFonts w:ascii="Arial" w:hAnsi="Arial" w:cs="Arial"/>
                      <w:caps/>
                      <w:color w:val="B56357"/>
                      <w:spacing w:val="20"/>
                      <w:w w:val="90"/>
                      <w:sz w:val="18"/>
                      <w:szCs w:val="18"/>
                      <w:lang w:val="en"/>
                    </w:rPr>
                    <w:t xml:space="preserve"> to </w:t>
                  </w:r>
                  <w:r w:rsidR="000A6085" w:rsidRPr="008B036C">
                    <w:rPr>
                      <w:rFonts w:ascii="Arial" w:hAnsi="Arial" w:cs="Arial"/>
                      <w:caps/>
                      <w:color w:val="B56357"/>
                      <w:spacing w:val="20"/>
                      <w:w w:val="90"/>
                      <w:sz w:val="18"/>
                      <w:szCs w:val="18"/>
                      <w:lang w:val="en"/>
                    </w:rPr>
                    <w:t>educators and aspiring programmers</w:t>
                  </w:r>
                </w:p>
              </w:txbxContent>
            </v:textbox>
          </v:shape>
        </w:pict>
      </w:r>
      <w:r w:rsidR="009871F8">
        <w:rPr>
          <w:noProof/>
        </w:rPr>
        <w:pict w14:anchorId="2DA2CEBD">
          <v:shape id="Text Box 11" o:spid="_x0000_s2088" type="#_x0000_t202" style="position:absolute;margin-left:315.75pt;margin-top:88.5pt;width:259.5pt;height:175.5pt;z-index:251645952;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middle" filled="f" fillcolor="#fffffe" stroked="f" strokecolor="#212120" insetpen="t">
            <v:textbox style="mso-next-textbox:#Text Box 11" inset="2.88pt,2.88pt,2.88pt,2.88pt">
              <w:txbxContent>
                <w:p w14:paraId="67DCC9E5" w14:textId="2AFCD905" w:rsidR="00412597" w:rsidRDefault="00531770" w:rsidP="00412597">
                  <w:pPr>
                    <w:widowControl w:val="0"/>
                    <w:spacing w:line="360" w:lineRule="exact"/>
                    <w:jc w:val="center"/>
                    <w:rPr>
                      <w:rFonts w:ascii="Arial" w:hAnsi="Arial" w:cs="Arial"/>
                      <w:b/>
                      <w:bCs/>
                      <w:color w:val="676767"/>
                      <w:sz w:val="36"/>
                      <w:szCs w:val="36"/>
                      <w:lang w:val="en"/>
                    </w:rPr>
                  </w:pPr>
                  <w:r w:rsidRPr="00F04B07">
                    <w:rPr>
                      <w:rFonts w:ascii="Arial" w:hAnsi="Arial" w:cs="Arial"/>
                      <w:b/>
                      <w:bCs/>
                      <w:color w:val="676767"/>
                      <w:sz w:val="36"/>
                      <w:szCs w:val="36"/>
                      <w:lang w:val="en"/>
                    </w:rPr>
                    <w:t>We</w:t>
                  </w:r>
                  <w:r w:rsidR="00412597" w:rsidRPr="00F04B07">
                    <w:rPr>
                      <w:rFonts w:ascii="Arial" w:hAnsi="Arial" w:cs="Arial"/>
                      <w:b/>
                      <w:bCs/>
                      <w:color w:val="676767"/>
                      <w:sz w:val="36"/>
                      <w:szCs w:val="36"/>
                      <w:lang w:val="en"/>
                    </w:rPr>
                    <w:t xml:space="preserve"> a</w:t>
                  </w:r>
                  <w:r w:rsidRPr="00F04B07">
                    <w:rPr>
                      <w:rFonts w:ascii="Arial" w:hAnsi="Arial" w:cs="Arial"/>
                      <w:b/>
                      <w:bCs/>
                      <w:color w:val="676767"/>
                      <w:sz w:val="36"/>
                      <w:szCs w:val="36"/>
                      <w:lang w:val="en"/>
                    </w:rPr>
                    <w:t xml:space="preserve">re </w:t>
                  </w:r>
                  <w:proofErr w:type="spellStart"/>
                  <w:r w:rsidRPr="00F04B07">
                    <w:rPr>
                      <w:rFonts w:ascii="Arial" w:hAnsi="Arial" w:cs="Arial"/>
                      <w:b/>
                      <w:bCs/>
                      <w:color w:val="676767"/>
                      <w:sz w:val="36"/>
                      <w:szCs w:val="36"/>
                      <w:lang w:val="en"/>
                    </w:rPr>
                    <w:t>InTurn</w:t>
                  </w:r>
                  <w:proofErr w:type="spellEnd"/>
                </w:p>
                <w:p w14:paraId="411E570E" w14:textId="77777777" w:rsidR="00F04B07" w:rsidRPr="00F04B07" w:rsidRDefault="00F04B07" w:rsidP="00412597">
                  <w:pPr>
                    <w:widowControl w:val="0"/>
                    <w:spacing w:line="360" w:lineRule="exact"/>
                    <w:jc w:val="center"/>
                    <w:rPr>
                      <w:rFonts w:ascii="Arial" w:hAnsi="Arial" w:cs="Arial"/>
                      <w:b/>
                      <w:bCs/>
                      <w:color w:val="676767"/>
                      <w:sz w:val="36"/>
                      <w:szCs w:val="36"/>
                      <w:lang w:val="en"/>
                    </w:rPr>
                  </w:pPr>
                </w:p>
                <w:p w14:paraId="2B7D5EC1" w14:textId="62CE88E3" w:rsidR="00B12E7A" w:rsidRPr="00F04B07" w:rsidRDefault="00412597" w:rsidP="00B12E7A">
                  <w:pPr>
                    <w:widowControl w:val="0"/>
                    <w:spacing w:line="360" w:lineRule="exact"/>
                    <w:jc w:val="both"/>
                    <w:rPr>
                      <w:rFonts w:ascii="Arial" w:hAnsi="Arial" w:cs="Arial"/>
                      <w:color w:val="676767"/>
                      <w:sz w:val="28"/>
                      <w:szCs w:val="28"/>
                      <w:lang w:val="en"/>
                    </w:rPr>
                  </w:pPr>
                  <w:r w:rsidRPr="00F04B07">
                    <w:rPr>
                      <w:rFonts w:ascii="Arial" w:hAnsi="Arial" w:cs="Arial"/>
                      <w:color w:val="676767"/>
                      <w:sz w:val="28"/>
                      <w:szCs w:val="28"/>
                      <w:lang w:val="en"/>
                    </w:rPr>
                    <w:t>W</w:t>
                  </w:r>
                  <w:r w:rsidR="00531770" w:rsidRPr="00F04B07">
                    <w:rPr>
                      <w:rFonts w:ascii="Arial" w:hAnsi="Arial" w:cs="Arial"/>
                      <w:color w:val="676767"/>
                      <w:sz w:val="28"/>
                      <w:szCs w:val="28"/>
                      <w:lang w:val="en"/>
                    </w:rPr>
                    <w:t>e wish to explore, improve, and inspire the programming technology world not just for those that work within our walls</w:t>
                  </w:r>
                  <w:r w:rsidRPr="00F04B07">
                    <w:rPr>
                      <w:rFonts w:ascii="Arial" w:hAnsi="Arial" w:cs="Arial"/>
                      <w:color w:val="676767"/>
                      <w:sz w:val="28"/>
                      <w:szCs w:val="28"/>
                      <w:lang w:val="en"/>
                    </w:rPr>
                    <w:t>,</w:t>
                  </w:r>
                  <w:r w:rsidR="00531770" w:rsidRPr="00F04B07">
                    <w:rPr>
                      <w:rFonts w:ascii="Arial" w:hAnsi="Arial" w:cs="Arial"/>
                      <w:color w:val="676767"/>
                      <w:sz w:val="28"/>
                      <w:szCs w:val="28"/>
                      <w:lang w:val="en"/>
                    </w:rPr>
                    <w:t xml:space="preserve"> but outside them as well since that’s the best way for technology to grow.</w:t>
                  </w:r>
                </w:p>
                <w:p w14:paraId="54187DE7" w14:textId="77777777" w:rsidR="00412597" w:rsidRPr="00412597" w:rsidRDefault="00412597" w:rsidP="00B12E7A">
                  <w:pPr>
                    <w:widowControl w:val="0"/>
                    <w:spacing w:line="360" w:lineRule="exact"/>
                    <w:jc w:val="both"/>
                    <w:rPr>
                      <w:rFonts w:ascii="Arial" w:hAnsi="Arial" w:cs="Arial"/>
                      <w:color w:val="676767"/>
                      <w:sz w:val="24"/>
                      <w:szCs w:val="24"/>
                      <w:lang w:val="en"/>
                    </w:rPr>
                  </w:pPr>
                </w:p>
              </w:txbxContent>
            </v:textbox>
          </v:shape>
        </w:pict>
      </w:r>
      <w:r w:rsidR="009871F8">
        <w:rPr>
          <w:noProof/>
        </w:rPr>
        <w:pict w14:anchorId="4D788F48">
          <v:shape id="Text Box 13" o:spid="_x0000_s2073" type="#_x0000_t202" style="position:absolute;margin-left:243.45pt;margin-top:299.3pt;width:324pt;height:1in;z-index:251648000;visibility:visible;mso-wrap-style:square;mso-wrap-distance-left:9pt;mso-wrap-distance-top:0;mso-wrap-distance-right:9pt;mso-wrap-distance-bottom:0;mso-position-horizontal-relative:text;mso-position-vertical-relative:text;v-text-anchor:middle" filled="f" fillcolor="#fffffe" stroked="f" strokecolor="#212120" insetpen="t">
            <v:textbox style="mso-next-textbox:#Text Box 13" inset="2.88pt,2.88pt,2.88pt,2.88pt">
              <w:txbxContent>
                <w:p w14:paraId="75029E88" w14:textId="3CACA3DD" w:rsidR="001B7DFC" w:rsidRPr="00910737" w:rsidRDefault="001B7DFC" w:rsidP="00B12E7A">
                  <w:pPr>
                    <w:widowControl w:val="0"/>
                    <w:spacing w:line="600" w:lineRule="exact"/>
                    <w:rPr>
                      <w:rFonts w:ascii="Arial" w:hAnsi="Arial" w:cs="Arial"/>
                      <w:b/>
                      <w:bCs/>
                      <w:color w:val="2E3640"/>
                      <w:w w:val="90"/>
                      <w:sz w:val="48"/>
                      <w:szCs w:val="48"/>
                      <w:lang w:val="en"/>
                    </w:rPr>
                  </w:pPr>
                  <w:r w:rsidRPr="00910737">
                    <w:rPr>
                      <w:rFonts w:ascii="Arial" w:hAnsi="Arial" w:cs="Arial"/>
                      <w:b/>
                      <w:bCs/>
                      <w:color w:val="2E3640"/>
                      <w:w w:val="90"/>
                      <w:sz w:val="48"/>
                      <w:szCs w:val="48"/>
                      <w:lang w:val="en"/>
                    </w:rPr>
                    <w:t>Employers</w:t>
                  </w:r>
                  <w:r w:rsidR="00910737" w:rsidRPr="00910737">
                    <w:rPr>
                      <w:rFonts w:ascii="Arial" w:hAnsi="Arial" w:cs="Arial"/>
                      <w:b/>
                      <w:bCs/>
                      <w:color w:val="2E3640"/>
                      <w:w w:val="90"/>
                      <w:sz w:val="48"/>
                      <w:szCs w:val="48"/>
                      <w:lang w:val="en"/>
                    </w:rPr>
                    <w:t xml:space="preserve"> </w:t>
                  </w:r>
                  <w:r w:rsidRPr="00910737">
                    <w:rPr>
                      <w:rFonts w:ascii="Arial" w:hAnsi="Arial" w:cs="Arial"/>
                      <w:b/>
                      <w:bCs/>
                      <w:color w:val="2E3640"/>
                      <w:w w:val="90"/>
                      <w:sz w:val="48"/>
                      <w:szCs w:val="48"/>
                      <w:lang w:val="en"/>
                    </w:rPr>
                    <w:t>|</w:t>
                  </w:r>
                  <w:r w:rsidR="00910737" w:rsidRPr="00910737">
                    <w:rPr>
                      <w:rFonts w:ascii="Arial" w:hAnsi="Arial" w:cs="Arial"/>
                      <w:b/>
                      <w:bCs/>
                      <w:color w:val="2E3640"/>
                      <w:w w:val="90"/>
                      <w:sz w:val="48"/>
                      <w:szCs w:val="48"/>
                      <w:lang w:val="en"/>
                    </w:rPr>
                    <w:t xml:space="preserve"> </w:t>
                  </w:r>
                  <w:r w:rsidRPr="00910737">
                    <w:rPr>
                      <w:rFonts w:ascii="Arial" w:hAnsi="Arial" w:cs="Arial"/>
                      <w:b/>
                      <w:bCs/>
                      <w:color w:val="2E3640"/>
                      <w:w w:val="90"/>
                      <w:sz w:val="48"/>
                      <w:szCs w:val="48"/>
                      <w:lang w:val="en"/>
                    </w:rPr>
                    <w:t>Students</w:t>
                  </w:r>
                  <w:r w:rsidR="00910737" w:rsidRPr="00910737">
                    <w:rPr>
                      <w:rFonts w:ascii="Arial" w:hAnsi="Arial" w:cs="Arial"/>
                      <w:b/>
                      <w:bCs/>
                      <w:color w:val="2E3640"/>
                      <w:w w:val="90"/>
                      <w:sz w:val="48"/>
                      <w:szCs w:val="48"/>
                      <w:lang w:val="en"/>
                    </w:rPr>
                    <w:t xml:space="preserve"> | </w:t>
                  </w:r>
                  <w:r w:rsidRPr="00910737">
                    <w:rPr>
                      <w:rFonts w:ascii="Arial" w:hAnsi="Arial" w:cs="Arial"/>
                      <w:b/>
                      <w:bCs/>
                      <w:color w:val="2E3640"/>
                      <w:w w:val="90"/>
                      <w:sz w:val="48"/>
                      <w:szCs w:val="48"/>
                      <w:lang w:val="en"/>
                    </w:rPr>
                    <w:t>Faculty</w:t>
                  </w:r>
                </w:p>
              </w:txbxContent>
            </v:textbox>
          </v:shape>
        </w:pict>
      </w:r>
      <w:r w:rsidR="001B7DFC">
        <w:rPr>
          <w:noProof/>
        </w:rPr>
        <w:drawing>
          <wp:anchor distT="0" distB="0" distL="114300" distR="114300" simplePos="0" relativeHeight="251657728" behindDoc="0" locked="0" layoutInCell="1" allowOverlap="1" wp14:anchorId="2E4B835B" wp14:editId="476EEF2C">
            <wp:simplePos x="0" y="0"/>
            <wp:positionH relativeFrom="rightMargin">
              <wp:posOffset>-6144895</wp:posOffset>
            </wp:positionH>
            <wp:positionV relativeFrom="paragraph">
              <wp:posOffset>9525</wp:posOffset>
            </wp:positionV>
            <wp:extent cx="2624328" cy="3392424"/>
            <wp:effectExtent l="0" t="0" r="0" b="0"/>
            <wp:wrapNone/>
            <wp:docPr id="54" name="Picture 54" descr="A toy rocket flying out of th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toy rocket flying out of the computer"/>
                    <pic:cNvPicPr>
                      <a:picLocks noChangeAspect="1"/>
                    </pic:cNvPicPr>
                  </pic:nvPicPr>
                  <pic:blipFill>
                    <a:blip r:embed="rId11" cstate="print">
                      <a:extLst>
                        <a:ext uri="{28A0092B-C50C-407E-A947-70E740481C1C}">
                          <a14:useLocalDpi xmlns:a14="http://schemas.microsoft.com/office/drawing/2010/main" val="0"/>
                        </a:ext>
                      </a:extLst>
                    </a:blip>
                    <a:srcRect l="23764" r="23764"/>
                    <a:stretch>
                      <a:fillRect/>
                    </a:stretch>
                  </pic:blipFill>
                  <pic:spPr bwMode="auto">
                    <a:xfrm>
                      <a:off x="0" y="0"/>
                      <a:ext cx="2624328" cy="33924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1B7DFC">
        <w:rPr>
          <w:noProof/>
        </w:rPr>
        <w:drawing>
          <wp:anchor distT="0" distB="0" distL="114300" distR="114300" simplePos="0" relativeHeight="251652608" behindDoc="0" locked="0" layoutInCell="1" allowOverlap="1" wp14:anchorId="7111A2FC" wp14:editId="2B496763">
            <wp:simplePos x="0" y="0"/>
            <wp:positionH relativeFrom="column">
              <wp:posOffset>1700530</wp:posOffset>
            </wp:positionH>
            <wp:positionV relativeFrom="paragraph">
              <wp:posOffset>10967</wp:posOffset>
            </wp:positionV>
            <wp:extent cx="2183130" cy="3449955"/>
            <wp:effectExtent l="0" t="0" r="0" b="0"/>
            <wp:wrapNone/>
            <wp:docPr id="52" name="Picture 52" descr="College students at grad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ollege students at graduation"/>
                    <pic:cNvPicPr>
                      <a:picLocks noChangeAspect="1"/>
                    </pic:cNvPicPr>
                  </pic:nvPicPr>
                  <pic:blipFill>
                    <a:blip r:embed="rId12" cstate="print">
                      <a:extLst>
                        <a:ext uri="{28A0092B-C50C-407E-A947-70E740481C1C}">
                          <a14:useLocalDpi xmlns:a14="http://schemas.microsoft.com/office/drawing/2010/main" val="0"/>
                        </a:ext>
                      </a:extLst>
                    </a:blip>
                    <a:srcRect l="28883" r="28883"/>
                    <a:stretch>
                      <a:fillRect/>
                    </a:stretch>
                  </pic:blipFill>
                  <pic:spPr bwMode="auto">
                    <a:xfrm>
                      <a:off x="0" y="0"/>
                      <a:ext cx="2183130" cy="344995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9871F8">
        <w:rPr>
          <w:noProof/>
        </w:rPr>
        <w:pict w14:anchorId="5BF5D9BA">
          <v:group id="Group 96" o:spid="_x0000_s2083" style="position:absolute;margin-left:1093.7pt;margin-top:0;width:98.5pt;height:756pt;z-index:251671552;mso-position-horizontal-relative:text;mso-position-vertical-relative:text" coordsize="12507,96012">
            <v:shape id="Freeform 42" o:spid="_x0000_s2084" style="position:absolute;width:11779;height:96012;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hM8wAAAANsAAAAPAAAAZHJzL2Rvd25yZXYueG1sRI9Bi8Iw&#10;FITvwv6H8Ba82bQiotW0yOLCXq0Fr8/m2Rabl24TtfvvN4LgcZiZb5htPppO3GlwrWUFSRSDIK6s&#10;brlWUB6/ZysQziNr7CyTgj9ykGcfky2m2j74QPfC1yJA2KWooPG+T6V0VUMGXWR74uBd7GDQBznU&#10;Ug/4CHDTyXkcL6XBlsNCgz19NVRdi5tRcKr12S1j9Atpy0KXl32R/O6Vmn6Ouw0IT6N/h1/tH61g&#10;ncDzS/gBMvsHAAD//wMAUEsBAi0AFAAGAAgAAAAhANvh9svuAAAAhQEAABMAAAAAAAAAAAAAAAAA&#10;AAAAAFtDb250ZW50X1R5cGVzXS54bWxQSwECLQAUAAYACAAAACEAWvQsW78AAAAVAQAACwAAAAAA&#10;AAAAAAAAAAAfAQAAX3JlbHMvLnJlbHNQSwECLQAUAAYACAAAACEAOu4TPMAAAADbAAAADwAAAAAA&#10;AAAAAAAAAAAHAgAAZHJzL2Rvd25yZXYueG1sUEsFBgAAAAADAAMAtwAAAPQCAAAAAA==&#10;" path="m101,c387,1404,122,2697,,3172e" filled="f" fillcolor="#fffffe" strokecolor="#fffffe" strokeweight=".5pt">
              <v:stroke joinstyle="miter"/>
              <v:shadow color="#8c8682"/>
              <v:path arrowok="t" o:connecttype="custom" o:connectlocs="307417,0;0,9601200" o:connectangles="0,0"/>
            </v:shape>
            <v:shape id="Freeform 43" o:spid="_x0000_s2085" style="position:absolute;left:2177;width:10166;height:96012;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HZxgAAANsAAAAPAAAAZHJzL2Rvd25yZXYueG1sRI9Ba8JA&#10;FITvQv/D8grezKYRrKauIoFCPYg1reLxNfuahGbfptlV4793hUKPw8x8w8yXvWnEmTpXW1bwFMUg&#10;iAuray4VfH68jqYgnEfW2FgmBVdysFw8DOaYanvhHZ1zX4oAYZeigsr7NpXSFRUZdJFtiYP3bTuD&#10;PsiulLrDS4CbRiZxPJEGaw4LFbaUVVT85CejYC2vk+f9Np+OV9lv/7U5vh+SrFRq+NivXkB46v1/&#10;+K/9phXMErh/CT9ALm4AAAD//wMAUEsBAi0AFAAGAAgAAAAhANvh9svuAAAAhQEAABMAAAAAAAAA&#10;AAAAAAAAAAAAAFtDb250ZW50X1R5cGVzXS54bWxQSwECLQAUAAYACAAAACEAWvQsW78AAAAVAQAA&#10;CwAAAAAAAAAAAAAAAAAfAQAAX3JlbHMvLnJlbHNQSwECLQAUAAYACAAAACEABimh2cYAAADbAAAA&#10;DwAAAAAAAAAAAAAAAAAHAgAAZHJzL2Rvd25yZXYueG1sUEsFBgAAAAADAAMAtwAAAPoCAAAAAA==&#10;" path="m,c334,1375,126,2664,16,3172e" filled="f" fillcolor="#fffffe" strokecolor="#fffffe" strokeweight=".5pt">
              <v:stroke joinstyle="miter"/>
              <v:shadow color="#8c8682"/>
              <v:path arrowok="t" o:connecttype="custom" o:connectlocs="0,0;48701,9601200" o:connectangles="0,0"/>
            </v:shape>
            <v:shape id="Freeform 45" o:spid="_x0000_s2086" style="position:absolute;left:2068;width:10439;height:96012;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RDNxgAAANsAAAAPAAAAZHJzL2Rvd25yZXYueG1sRI/RasJA&#10;FETfC/7DcgXfdKNiaVNXiVVpKbTF2A+4zd5mg9m7aXaN6d93C0Ifh5k5wyzXva1FR62vHCuYThIQ&#10;xIXTFZcKPo778R0IH5A11o5JwQ95WK8GN0tMtbvwgbo8lCJC2KeowITQpFL6wpBFP3ENcfS+XGsx&#10;RNmWUrd4iXBby1mS3EqLFccFgw09GipO+dkqePlcmF3xOkOXbfPs++19c+6eNkqNhn32ACJQH/7D&#10;1/azVnA/h78v8QfI1S8AAAD//wMAUEsBAi0AFAAGAAgAAAAhANvh9svuAAAAhQEAABMAAAAAAAAA&#10;AAAAAAAAAAAAAFtDb250ZW50X1R5cGVzXS54bWxQSwECLQAUAAYACAAAACEAWvQsW78AAAAVAQAA&#10;CwAAAAAAAAAAAAAAAAAfAQAAX3JlbHMvLnJlbHNQSwECLQAUAAYACAAAACEAPakQzcYAAADbAAAA&#10;DwAAAAAAAAAAAAAAAAAHAgAAZHJzL2Rvd25yZXYueG1sUEsFBgAAAAADAAMAtwAAAPoCAAAAAA==&#10;" path="m28,c343,1379,117,2666,,3172e" filled="f" fillcolor="#fffffe" strokecolor="#fffffe" strokeweight=".5pt">
              <v:stroke joinstyle="miter"/>
              <v:shadow color="#8c8682"/>
              <v:path arrowok="t" o:connecttype="custom" o:connectlocs="85220,0;0,9601200" o:connectangles="0,0"/>
            </v:shape>
            <v:shape id="Freeform 46" o:spid="_x0000_s2087" style="position:absolute;left:1088;width:10287;height:96012;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2eWwwAAANsAAAAPAAAAZHJzL2Rvd25yZXYueG1sRI/BasMw&#10;EETvhf6D2EJujZwQmta1HEIgdmhPSfMBi7WxnVgrIym2+/dVodDjMDNvmGwzmU4M5HxrWcFinoAg&#10;rqxuuVZw/to/v4LwAVljZ5kUfJOHTf74kGGq7chHGk6hFhHCPkUFTQh9KqWvGjLo57Ynjt7FOoMh&#10;SldL7XCMcNPJZZK8SIMtx4UGe9o1VN1Od6Pg45CseU1nd0d/LHZFVW6vn6VSs6dp+w4i0BT+w3/t&#10;g1bwtoLfL/EHyPwHAAD//wMAUEsBAi0AFAAGAAgAAAAhANvh9svuAAAAhQEAABMAAAAAAAAAAAAA&#10;AAAAAAAAAFtDb250ZW50X1R5cGVzXS54bWxQSwECLQAUAAYACAAAACEAWvQsW78AAAAVAQAACwAA&#10;AAAAAAAAAAAAAAAfAQAAX3JlbHMvLnJlbHNQSwECLQAUAAYACAAAACEA109nlsMAAADbAAAADwAA&#10;AAAAAAAAAAAAAAAHAgAAZHJzL2Rvd25yZXYueG1sUEsFBgAAAAADAAMAtwAAAPcCAAAAAA==&#10;" path="m20,c338,1378,116,2664,,3172e" filled="f" fillcolor="#fffffe" strokecolor="#efb32f" strokeweight=".5pt">
              <v:stroke joinstyle="miter"/>
              <v:shadow color="#8c8682"/>
              <v:path arrowok="t" o:connecttype="custom" o:connectlocs="60870,0;0,9601200" o:connectangles="0,0"/>
            </v:shape>
          </v:group>
        </w:pict>
      </w:r>
      <w:r w:rsidR="009871F8">
        <w:rPr>
          <w:noProof/>
        </w:rPr>
        <w:pict w14:anchorId="63A539E6">
          <v:group id="Group 95" o:spid="_x0000_s2077" style="position:absolute;margin-left:39.45pt;margin-top:0;width:119pt;height:756pt;z-index:251666432;mso-position-horizontal-relative:text;mso-position-vertical-relative:text" coordsize="15110,96012">
            <v:shape id="Freeform 37" o:spid="_x0000_s2078" style="position:absolute;width:13087;height:96012;visibility:visible;mso-wrap-style:square;v-text-anchor:top" coordsize="430,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x/AxAAAANsAAAAPAAAAZHJzL2Rvd25yZXYueG1sRI9Pi8Iw&#10;FMTvwn6H8Ba8abqKRapRlgVXT4J/ELw9m2dbbF66Tbat394IgsdhZn7DzJedKUVDtSssK/gaRiCI&#10;U6sLzhQcD6vBFITzyBpLy6TgTg6Wi4/eHBNtW95Rs/eZCBB2CSrIva8SKV2ak0E3tBVx8K62NuiD&#10;rDOpa2wD3JRyFEWxNFhwWMixop+c0tv+3yi4tH/nZrw+n363m+aQrSXuJnGsVP+z+56B8NT5d/jV&#10;3mgF0xieX8IPkIsHAAAA//8DAFBLAQItABQABgAIAAAAIQDb4fbL7gAAAIUBAAATAAAAAAAAAAAA&#10;AAAAAAAAAABbQ29udGVudF9UeXBlc10ueG1sUEsBAi0AFAAGAAgAAAAhAFr0LFu/AAAAFQEAAAsA&#10;AAAAAAAAAAAAAAAAHwEAAF9yZWxzLy5yZWxzUEsBAi0AFAAGAAgAAAAhAJ5LH8DEAAAA2wAAAA8A&#10;AAAAAAAAAAAAAAAABwIAAGRycy9kb3ducmV2LnhtbFBLBQYAAAAAAwADALcAAAD4AgAAAAA=&#10;" path="m160,c430,1502,90,2850,,3164e" filled="f" fillcolor="#fffffe" strokecolor="#fffffe" strokeweight=".5pt">
              <v:stroke joinstyle="miter"/>
              <v:shadow color="#8c8682"/>
              <v:path arrowok="t" o:connecttype="custom" o:connectlocs="486971,0;0,9601200" o:connectangles="0,0"/>
            </v:shape>
            <v:shape id="Freeform 38" o:spid="_x0000_s2079" style="position:absolute;left:2830;width:11017;height:96012;visibility:visible;mso-wrap-style:square;v-text-anchor:top" coordsize="36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JVwwAAANsAAAAPAAAAZHJzL2Rvd25yZXYueG1sRI/RagIx&#10;FETfC/5DuIJvNduCVVejSEXQF8FdP+CyuSZLNzfLJurq15tCoY/DzJxhluveNeJGXag9K/gYZyCI&#10;K69rNgrO5e59BiJEZI2NZ1LwoADr1eBtibn2dz7RrYhGJAiHHBXYGNtcylBZchjGviVO3sV3DmOS&#10;nZG6w3uCu0Z+ZtmXdFhzWrDY0rel6qe4OgXNvNjQwfTlcWpO5bHebyf28FRqNOw3CxCR+vgf/mvv&#10;tYLZFH6/pB8gVy8AAAD//wMAUEsBAi0AFAAGAAgAAAAhANvh9svuAAAAhQEAABMAAAAAAAAAAAAA&#10;AAAAAAAAAFtDb250ZW50X1R5cGVzXS54bWxQSwECLQAUAAYACAAAACEAWvQsW78AAAAVAQAACwAA&#10;AAAAAAAAAAAAAAAfAQAAX3JlbHMvLnJlbHNQSwECLQAUAAYACAAAACEA/mGCVcMAAADbAAAADwAA&#10;AAAAAAAAAAAAAAAHAgAAZHJzL2Rvd25yZXYueG1sUEsFBgAAAAADAAMAtwAAAPcCAAAAAA==&#10;" path="m42,c362,1456,90,2791,,3164e" filled="f" fillcolor="#fffffe" strokecolor="#fffffe" strokeweight=".5pt">
              <v:stroke joinstyle="miter"/>
              <v:shadow color="#8c8682"/>
              <v:path arrowok="t" o:connecttype="custom" o:connectlocs="127824,0;0,9601200" o:connectangles="0,0"/>
            </v:shape>
            <v:shape id="Freeform 39" o:spid="_x0000_s2080" style="position:absolute;left:3483;width:11627;height:96012;visibility:visible;mso-wrap-style:square;v-text-anchor:top" coordsize="38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84vgAAANsAAAAPAAAAZHJzL2Rvd25yZXYueG1sRE/LDsFA&#10;FN1L/MPkSuyYEkHKEJEQsZB4LNhdnastnTtNZ1B/bxYSy5Pzns5rU4gXVS63rKDXjUAQJ1bnnCo4&#10;HVedMQjnkTUWlknBhxzMZ83GFGNt37yn18GnIoSwi1FB5n0ZS+mSjAy6ri2JA3ezlUEfYJVKXeE7&#10;hJtC9qNoKA3mHBoyLGmZUfI4PI2C3f5ut6ub7Q+G5rO+rEej3nlzVardqhcTEJ5q/xf/3ButYBzG&#10;hi/hB8jZFwAA//8DAFBLAQItABQABgAIAAAAIQDb4fbL7gAAAIUBAAATAAAAAAAAAAAAAAAAAAAA&#10;AABbQ29udGVudF9UeXBlc10ueG1sUEsBAi0AFAAGAAgAAAAhAFr0LFu/AAAAFQEAAAsAAAAAAAAA&#10;AAAAAAAAHwEAAF9yZWxzLy5yZWxzUEsBAi0AFAAGAAgAAAAhABHt/zi+AAAA2wAAAA8AAAAAAAAA&#10;AAAAAAAABwIAAGRycy9kb3ducmV2LnhtbFBLBQYAAAAAAwADALcAAADyAgAAAAA=&#10;" path="m80,c382,1458,96,2789,,3164e" filled="f" fillcolor="#fffffe" strokecolor="#efb32f" strokeweight=".5pt">
              <v:stroke joinstyle="miter"/>
              <v:shadow color="#8c8682"/>
              <v:path arrowok="t" o:connecttype="custom" o:connectlocs="243494,0;0,9601200" o:connectangles="0,0"/>
            </v:shape>
            <v:shape id="Freeform 40" o:spid="_x0000_s2081" style="position:absolute;left:2177;width:11747;height:96012;visibility:visible;mso-wrap-style:square;v-text-anchor:top" coordsize="386,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P7xQAAANsAAAAPAAAAZHJzL2Rvd25yZXYueG1sRI9Ba8JA&#10;FITvBf/D8oReim7soWjMRkQQlCBSG9vrI/tM0mbfht2tpv++KxR6HGbmGyZbDaYTV3K+taxgNk1A&#10;EFdWt1wrKN+2kzkIH5A1dpZJwQ95WOWjhwxTbW/8StdTqEWEsE9RQRNCn0rpq4YM+qntiaN3sc5g&#10;iNLVUju8Rbjp5HOSvEiDLceFBnvaNFR9nb6NgkPxXrhClrOP/XDeHT7P0hdPR6Uex8N6CSLQEP7D&#10;f+2dVjBfwP1L/AEy/wUAAP//AwBQSwECLQAUAAYACAAAACEA2+H2y+4AAACFAQAAEwAAAAAAAAAA&#10;AAAAAAAAAAAAW0NvbnRlbnRfVHlwZXNdLnhtbFBLAQItABQABgAIAAAAIQBa9CxbvwAAABUBAAAL&#10;AAAAAAAAAAAAAAAAAB8BAABfcmVscy8ucmVsc1BLAQItABQABgAIAAAAIQCF6tP7xQAAANsAAAAP&#10;AAAAAAAAAAAAAAAAAAcCAABkcnMvZG93bnJldi54bWxQSwUGAAAAAAMAAwC3AAAA+QIAAAAA&#10;" path="m87,c386,1461,95,2793,,3164e" filled="f" fillcolor="#fffffe" strokecolor="#fffffe" strokeweight=".5pt">
              <v:stroke joinstyle="miter"/>
              <v:shadow color="#8c8682"/>
              <v:path arrowok="t" o:connecttype="custom" o:connectlocs="264775,0;0,9601200" o:connectangles="0,0"/>
            </v:shape>
            <v:shape id="Freeform 41" o:spid="_x0000_s2082" style="position:absolute;left:1197;width:11595;height:96012;visibility:visible;mso-wrap-style:square;v-text-anchor:top" coordsize="38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2bwQAAANsAAAAPAAAAZHJzL2Rvd25yZXYueG1sRE/PT8Iw&#10;FL6b8D80z8SbdGogOigECZIRuIgL5+f63BbW16atbPz39GDi8cv3e74cTCcu5ENrWcHTOANBXFnd&#10;cq2g/Pp4fAURIrLGzjIpuFKA5WJ0N8dc254/6XKMtUghHHJU0MTocilD1ZDBMLaOOHE/1huMCfpa&#10;ao99CjedfM6yqTTYcmpo0NG6oep8/DUKXuh7Ve69609uW5RFPOzey81EqYf7YTUDEWmI/+I/d6EV&#10;vKX16Uv6AXJxAwAA//8DAFBLAQItABQABgAIAAAAIQDb4fbL7gAAAIUBAAATAAAAAAAAAAAAAAAA&#10;AAAAAABbQ29udGVudF9UeXBlc10ueG1sUEsBAi0AFAAGAAgAAAAhAFr0LFu/AAAAFQEAAAsAAAAA&#10;AAAAAAAAAAAAHwEAAF9yZWxzLy5yZWxzUEsBAi0AFAAGAAgAAAAhAB0LHZvBAAAA2wAAAA8AAAAA&#10;AAAAAAAAAAAABwIAAGRycy9kb3ducmV2LnhtbFBLBQYAAAAAAwADALcAAAD1AgAAAAA=&#10;" path="m79,c381,1458,95,2789,,3164e" filled="f" fillcolor="#fffffe" strokecolor="#efb32f" strokeweight=".5pt">
              <v:stroke joinstyle="miter"/>
              <v:shadow color="#8c8682"/>
              <v:path arrowok="t" o:connecttype="custom" o:connectlocs="240423,0;0,9601200" o:connectangles="0,0"/>
            </v:shape>
          </v:group>
        </w:pict>
      </w:r>
      <w:r w:rsidR="009871F8">
        <w:rPr>
          <w:noProof/>
        </w:rPr>
        <w:pict w14:anchorId="2999FC1D">
          <v:shape id="_x0000_s2076" style="position:absolute;margin-left:1368.65pt;margin-top:0;width:282.95pt;height:756pt;z-index:251638784;visibility:visible;mso-wrap-style:square;mso-wrap-distance-left:9pt;mso-wrap-distance-top:0;mso-wrap-distance-right:9pt;mso-wrap-distance-bottom:0;mso-position-horizontal:right;mso-position-horizontal-relative:margin;mso-position-vertical:center;mso-position-vertical-relative:margin;v-text-anchor:top" coordsize="1181,3168" path="m1181,c94,,94,,94,,148,391,323,1904,,3168v1181,,1181,,1181,l1181,xe" fillcolor="#2e3640" stroked="f" strokecolor="#212120">
            <v:shadow color="#8c8682"/>
            <v:path arrowok="t" o:connecttype="custom" o:connectlocs="3593465,0;286017,0;0,9601200;3593465,9601200;3593465,0" o:connectangles="0,0,0,0,0"/>
            <w10:wrap type="square" anchorx="margin" anchory="margin"/>
          </v:shape>
        </w:pict>
      </w:r>
      <w:r w:rsidR="00B12E7A">
        <w:rPr>
          <w:noProof/>
        </w:rPr>
        <w:drawing>
          <wp:anchor distT="0" distB="0" distL="114300" distR="114300" simplePos="0" relativeHeight="251661824" behindDoc="0" locked="0" layoutInCell="1" allowOverlap="1" wp14:anchorId="36D5A022" wp14:editId="54194BC0">
            <wp:simplePos x="0" y="0"/>
            <wp:positionH relativeFrom="column">
              <wp:posOffset>0</wp:posOffset>
            </wp:positionH>
            <wp:positionV relativeFrom="paragraph">
              <wp:posOffset>7075714</wp:posOffset>
            </wp:positionV>
            <wp:extent cx="3712210" cy="2530475"/>
            <wp:effectExtent l="0" t="0" r="2540" b="3175"/>
            <wp:wrapNone/>
            <wp:docPr id="55" name="Picture 55" descr="Orange fiber optics lights abstrac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Orange fiber optics lights abstract background."/>
                    <pic:cNvPicPr>
                      <a:picLocks noChangeAspect="1"/>
                    </pic:cNvPicPr>
                  </pic:nvPicPr>
                  <pic:blipFill>
                    <a:blip r:embed="rId13" r:link="rId14" cstate="print">
                      <a:extLst>
                        <a:ext uri="{28A0092B-C50C-407E-A947-70E740481C1C}">
                          <a14:useLocalDpi xmlns:a14="http://schemas.microsoft.com/office/drawing/2010/main" val="0"/>
                        </a:ext>
                      </a:extLst>
                    </a:blip>
                    <a:srcRect l="4910" r="7143" b="9167"/>
                    <a:stretch>
                      <a:fillRect/>
                    </a:stretch>
                  </pic:blipFill>
                  <pic:spPr bwMode="auto">
                    <a:xfrm>
                      <a:off x="0" y="0"/>
                      <a:ext cx="3712210" cy="2530475"/>
                    </a:xfrm>
                    <a:prstGeom prst="rect">
                      <a:avLst/>
                    </a:prstGeom>
                    <a:noFill/>
                    <a:ln>
                      <a:noFill/>
                    </a:ln>
                    <a:effectLst/>
                  </pic:spPr>
                </pic:pic>
              </a:graphicData>
            </a:graphic>
          </wp:anchor>
        </w:drawing>
      </w:r>
      <w:r w:rsidR="009871F8">
        <w:rPr>
          <w:noProof/>
        </w:rPr>
        <w:pict w14:anchorId="2EF91718">
          <v:shape id="Text Box 9" o:spid="_x0000_s2075" type="#_x0000_t202" style="position:absolute;margin-left:315.45pt;margin-top:27.45pt;width:274.5pt;height:40.5pt;z-index:251643904;visibility:visible;mso-wrap-style:square;mso-wrap-distance-left:9pt;mso-wrap-distance-top:0;mso-wrap-distance-right:9pt;mso-wrap-distance-bottom:0;mso-position-horizontal:absolute;mso-position-horizontal-relative:text;mso-position-vertical:absolute;mso-position-vertical-relative:text;v-text-anchor:top" filled="f" fillcolor="#fffffe" stroked="f" strokecolor="#212120" insetpen="t">
            <v:textbox style="mso-next-textbox:#Text Box 9" inset="2.88pt,2.88pt,2.88pt,2.88pt">
              <w:txbxContent>
                <w:p w14:paraId="2BE42BE6" w14:textId="77777777" w:rsidR="00B12E7A" w:rsidRDefault="00B12E7A" w:rsidP="00B12E7A">
                  <w:pPr>
                    <w:widowControl w:val="0"/>
                    <w:spacing w:line="520" w:lineRule="exact"/>
                    <w:rPr>
                      <w:rFonts w:ascii="Arial" w:hAnsi="Arial" w:cs="Arial"/>
                      <w:color w:val="2E3640"/>
                      <w:w w:val="90"/>
                      <w:sz w:val="48"/>
                      <w:szCs w:val="48"/>
                      <w:lang w:val="en"/>
                    </w:rPr>
                  </w:pPr>
                  <w:r>
                    <w:rPr>
                      <w:rFonts w:ascii="Arial" w:hAnsi="Arial" w:cs="Arial"/>
                      <w:color w:val="2E3640"/>
                      <w:w w:val="90"/>
                      <w:sz w:val="48"/>
                      <w:szCs w:val="48"/>
                      <w:lang w:val="en"/>
                    </w:rPr>
                    <w:t>Technology at work for you</w:t>
                  </w:r>
                </w:p>
              </w:txbxContent>
            </v:textbox>
          </v:shape>
        </w:pict>
      </w:r>
      <w:r w:rsidR="009871F8">
        <w:rPr>
          <w:noProof/>
        </w:rPr>
        <w:pict w14:anchorId="1C7DC533">
          <v:shape id="Text Box 14" o:spid="_x0000_s2072" type="#_x0000_t202" style="position:absolute;margin-left:646.3pt;margin-top:300pt;width:234pt;height:46.85pt;z-index:251649024;visibility:visible;mso-wrap-style:square;mso-wrap-distance-left:9pt;mso-wrap-distance-top:0;mso-wrap-distance-right:9pt;mso-wrap-distance-bottom:0;mso-position-horizontal:absolute;mso-position-horizontal-relative:text;mso-position-vertical:absolute;mso-position-vertical-relative:text;v-text-anchor:top" filled="f" fillcolor="#fffffe" stroked="f" strokecolor="#212120" insetpen="t">
            <v:textbox style="mso-next-textbox:#Text Box 14" inset="2.88pt,2.88pt,2.88pt,2.88pt">
              <w:txbxContent>
                <w:p w14:paraId="65324684" w14:textId="4AA4374A" w:rsidR="00B12E7A" w:rsidRPr="008B036C" w:rsidRDefault="00B12E7A" w:rsidP="00B62A5B">
                  <w:pPr>
                    <w:widowControl w:val="0"/>
                    <w:spacing w:line="340" w:lineRule="exact"/>
                    <w:rPr>
                      <w:rFonts w:ascii="Arial" w:hAnsi="Arial" w:cs="Arial"/>
                      <w:caps/>
                      <w:color w:val="B56357"/>
                      <w:w w:val="90"/>
                      <w:lang w:val="en"/>
                    </w:rPr>
                  </w:pPr>
                  <w:r w:rsidRPr="008B036C">
                    <w:rPr>
                      <w:rFonts w:ascii="Arial" w:hAnsi="Arial" w:cs="Arial"/>
                      <w:caps/>
                      <w:color w:val="B56357"/>
                      <w:spacing w:val="20"/>
                      <w:w w:val="90"/>
                      <w:lang w:val="en"/>
                    </w:rPr>
                    <w:t xml:space="preserve">technology </w:t>
                  </w:r>
                  <w:r w:rsidR="00B62A5B" w:rsidRPr="008B036C">
                    <w:rPr>
                      <w:rFonts w:ascii="Arial" w:hAnsi="Arial" w:cs="Arial"/>
                      <w:caps/>
                      <w:color w:val="B56357"/>
                      <w:spacing w:val="20"/>
                      <w:w w:val="90"/>
                      <w:lang w:val="en"/>
                    </w:rPr>
                    <w:t>tool providing connections among internship roles</w:t>
                  </w:r>
                </w:p>
              </w:txbxContent>
            </v:textbox>
          </v:shape>
        </w:pict>
      </w:r>
      <w:r w:rsidR="009871F8">
        <w:rPr>
          <w:noProof/>
        </w:rPr>
        <w:pict w14:anchorId="05FBC538">
          <v:shape id="Text Box 15" o:spid="_x0000_s2071" type="#_x0000_t202" style="position:absolute;margin-left:315.45pt;margin-top:-380.9pt;width:220.5pt;height:369pt;z-index:251650048;visibility:visible;mso-wrap-style:square;mso-wrap-distance-left:9pt;mso-wrap-distance-top:0;mso-wrap-distance-right:9pt;mso-wrap-distance-bottom:0;mso-position-horizontal:absolute;mso-position-horizontal-relative:text;mso-position-vertical:absolute;mso-position-vertical-relative:bottom-margin-area;v-text-anchor:top" filled="f" fillcolor="#fffffe" stroked="f" strokecolor="#212120" insetpen="t">
            <v:textbox style="mso-next-textbox:#Text Box 15" inset="2.88pt,2.88pt,2.88pt,2.88pt">
              <w:txbxContent>
                <w:p w14:paraId="2E536959" w14:textId="123BB561" w:rsidR="00BC22C8" w:rsidRPr="008B036C" w:rsidRDefault="00BC22C8" w:rsidP="00916249">
                  <w:pPr>
                    <w:widowControl w:val="0"/>
                    <w:spacing w:line="600" w:lineRule="auto"/>
                    <w:jc w:val="both"/>
                    <w:rPr>
                      <w:rFonts w:ascii="Arial" w:hAnsi="Arial" w:cs="Arial"/>
                      <w:color w:val="B56357"/>
                      <w:lang w:val="en"/>
                    </w:rPr>
                  </w:pPr>
                  <w:r w:rsidRPr="008B036C">
                    <w:rPr>
                      <w:rFonts w:ascii="Arial" w:hAnsi="Arial" w:cs="Arial"/>
                      <w:color w:val="B56357"/>
                      <w:spacing w:val="20"/>
                      <w:w w:val="90"/>
                      <w:lang w:val="en"/>
                    </w:rPr>
                    <w:t>EMPLOYERS</w:t>
                  </w:r>
                </w:p>
                <w:p w14:paraId="1E49B23B" w14:textId="77777777" w:rsidR="00BC22C8" w:rsidRDefault="00BC22C8" w:rsidP="00916249">
                  <w:pPr>
                    <w:widowControl w:val="0"/>
                    <w:spacing w:line="600" w:lineRule="auto"/>
                    <w:jc w:val="both"/>
                    <w:rPr>
                      <w:rFonts w:ascii="Arial" w:hAnsi="Arial" w:cs="Arial"/>
                      <w:color w:val="676767"/>
                      <w:lang w:val="en"/>
                    </w:rPr>
                  </w:pPr>
                </w:p>
                <w:p w14:paraId="372000F8" w14:textId="50FD3E3E" w:rsidR="00B62A5B" w:rsidRPr="00916249" w:rsidRDefault="0083092F" w:rsidP="00916249">
                  <w:pPr>
                    <w:widowControl w:val="0"/>
                    <w:spacing w:line="600" w:lineRule="auto"/>
                    <w:jc w:val="both"/>
                    <w:rPr>
                      <w:rFonts w:ascii="Arial" w:hAnsi="Arial" w:cs="Arial"/>
                      <w:color w:val="676767"/>
                      <w:sz w:val="28"/>
                      <w:szCs w:val="28"/>
                    </w:rPr>
                  </w:pPr>
                  <w:r w:rsidRPr="00916249">
                    <w:rPr>
                      <w:rFonts w:ascii="Arial" w:hAnsi="Arial" w:cs="Arial"/>
                      <w:color w:val="676767"/>
                      <w:sz w:val="28"/>
                      <w:szCs w:val="28"/>
                    </w:rPr>
                    <w:t>The</w:t>
                  </w:r>
                  <w:r w:rsidR="00B62A5B" w:rsidRPr="00916249">
                    <w:rPr>
                      <w:rFonts w:ascii="Arial" w:hAnsi="Arial" w:cs="Arial"/>
                      <w:color w:val="676767"/>
                      <w:sz w:val="28"/>
                      <w:szCs w:val="28"/>
                    </w:rPr>
                    <w:t xml:space="preserve"> InTurn</w:t>
                  </w:r>
                  <w:r w:rsidRPr="00916249">
                    <w:rPr>
                      <w:rFonts w:ascii="Arial" w:hAnsi="Arial" w:cs="Arial"/>
                      <w:color w:val="676767"/>
                      <w:sz w:val="28"/>
                      <w:szCs w:val="28"/>
                    </w:rPr>
                    <w:t xml:space="preserve"> </w:t>
                  </w:r>
                  <w:r w:rsidR="00B62A5B" w:rsidRPr="00916249">
                    <w:rPr>
                      <w:rFonts w:ascii="Arial" w:hAnsi="Arial" w:cs="Arial"/>
                      <w:color w:val="676767"/>
                      <w:sz w:val="28"/>
                      <w:szCs w:val="28"/>
                    </w:rPr>
                    <w:t xml:space="preserve">web-based </w:t>
                  </w:r>
                  <w:r w:rsidRPr="00916249">
                    <w:rPr>
                      <w:rFonts w:ascii="Arial" w:hAnsi="Arial" w:cs="Arial"/>
                      <w:color w:val="676767"/>
                      <w:sz w:val="28"/>
                      <w:szCs w:val="28"/>
                    </w:rPr>
                    <w:t>app</w:t>
                  </w:r>
                  <w:r w:rsidR="00B62A5B" w:rsidRPr="00916249">
                    <w:rPr>
                      <w:rFonts w:ascii="Arial" w:hAnsi="Arial" w:cs="Arial"/>
                      <w:color w:val="676767"/>
                      <w:sz w:val="28"/>
                      <w:szCs w:val="28"/>
                    </w:rPr>
                    <w:t>lication</w:t>
                  </w:r>
                  <w:r w:rsidR="00EF7A9F" w:rsidRPr="00916249">
                    <w:rPr>
                      <w:rFonts w:ascii="Arial" w:hAnsi="Arial" w:cs="Arial"/>
                      <w:color w:val="676767"/>
                      <w:sz w:val="28"/>
                      <w:szCs w:val="28"/>
                    </w:rPr>
                    <w:t xml:space="preserve"> allows employers to</w:t>
                  </w:r>
                  <w:r w:rsidR="00B62A5B" w:rsidRPr="00916249">
                    <w:rPr>
                      <w:rFonts w:ascii="Arial" w:hAnsi="Arial" w:cs="Arial"/>
                      <w:color w:val="676767"/>
                      <w:sz w:val="28"/>
                      <w:szCs w:val="28"/>
                    </w:rPr>
                    <w:t>:</w:t>
                  </w:r>
                </w:p>
                <w:p w14:paraId="1BA77A4A" w14:textId="70F1F6F2" w:rsidR="00B62A5B"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post jobs/internships</w:t>
                  </w:r>
                </w:p>
                <w:p w14:paraId="3A06FD04" w14:textId="77777777" w:rsidR="00B62A5B"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 xml:space="preserve"> review applications</w:t>
                  </w:r>
                </w:p>
                <w:p w14:paraId="69A5D72A" w14:textId="77777777" w:rsidR="00B62A5B"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 xml:space="preserve"> hire students</w:t>
                  </w:r>
                </w:p>
                <w:p w14:paraId="0CE3C4D3" w14:textId="77777777" w:rsidR="00EF7A9F" w:rsidRPr="00916249" w:rsidRDefault="0083092F" w:rsidP="00916249">
                  <w:pPr>
                    <w:pStyle w:val="ListParagraph"/>
                    <w:widowControl w:val="0"/>
                    <w:numPr>
                      <w:ilvl w:val="0"/>
                      <w:numId w:val="1"/>
                    </w:numPr>
                    <w:spacing w:line="600" w:lineRule="auto"/>
                    <w:jc w:val="both"/>
                    <w:rPr>
                      <w:rFonts w:ascii="Arial" w:hAnsi="Arial" w:cs="Arial"/>
                      <w:color w:val="676767"/>
                      <w:sz w:val="28"/>
                      <w:szCs w:val="28"/>
                      <w:lang w:val="en"/>
                    </w:rPr>
                  </w:pPr>
                  <w:r w:rsidRPr="00916249">
                    <w:rPr>
                      <w:rFonts w:ascii="Arial" w:hAnsi="Arial" w:cs="Arial"/>
                      <w:color w:val="676767"/>
                      <w:sz w:val="28"/>
                      <w:szCs w:val="28"/>
                    </w:rPr>
                    <w:t xml:space="preserve">provide </w:t>
                  </w:r>
                  <w:r w:rsidR="00B62A5B" w:rsidRPr="00916249">
                    <w:rPr>
                      <w:rFonts w:ascii="Arial" w:hAnsi="Arial" w:cs="Arial"/>
                      <w:color w:val="676767"/>
                      <w:sz w:val="28"/>
                      <w:szCs w:val="28"/>
                    </w:rPr>
                    <w:t>feedback</w:t>
                  </w:r>
                  <w:r w:rsidRPr="00916249">
                    <w:rPr>
                      <w:rFonts w:ascii="Arial" w:hAnsi="Arial" w:cs="Arial"/>
                      <w:color w:val="676767"/>
                      <w:sz w:val="28"/>
                      <w:szCs w:val="28"/>
                    </w:rPr>
                    <w:t xml:space="preserve"> for </w:t>
                  </w:r>
                  <w:r w:rsidR="00B62A5B" w:rsidRPr="00916249">
                    <w:rPr>
                      <w:rFonts w:ascii="Arial" w:hAnsi="Arial" w:cs="Arial"/>
                      <w:color w:val="676767"/>
                      <w:sz w:val="28"/>
                      <w:szCs w:val="28"/>
                    </w:rPr>
                    <w:t>instructors</w:t>
                  </w:r>
                  <w:r w:rsidRPr="00916249">
                    <w:rPr>
                      <w:rFonts w:ascii="Arial" w:hAnsi="Arial" w:cs="Arial"/>
                      <w:color w:val="676767"/>
                      <w:sz w:val="28"/>
                      <w:szCs w:val="28"/>
                    </w:rPr>
                    <w:t xml:space="preserve"> to review. </w:t>
                  </w:r>
                </w:p>
                <w:p w14:paraId="32E4FAA1" w14:textId="2F735F85" w:rsidR="00B12E7A" w:rsidRDefault="00B12E7A" w:rsidP="00B12E7A">
                  <w:pPr>
                    <w:widowControl w:val="0"/>
                    <w:spacing w:line="280" w:lineRule="exact"/>
                    <w:jc w:val="both"/>
                    <w:rPr>
                      <w:rFonts w:ascii="Arial" w:hAnsi="Arial" w:cs="Arial"/>
                      <w:color w:val="676767"/>
                      <w:sz w:val="17"/>
                      <w:szCs w:val="17"/>
                      <w:lang w:val="en"/>
                    </w:rPr>
                  </w:pPr>
                </w:p>
              </w:txbxContent>
            </v:textbox>
            <w10:wrap anchory="page"/>
          </v:shape>
        </w:pict>
      </w:r>
      <w:r w:rsidR="009871F8">
        <w:rPr>
          <w:noProof/>
        </w:rPr>
        <w:pict w14:anchorId="4344CBA1">
          <v:shape id="Text Box 16" o:spid="_x0000_s2070" type="#_x0000_t202" style="position:absolute;margin-left:646.3pt;margin-top:375.45pt;width:220.5pt;height:87.9pt;z-index:251651072;visibility:visible;mso-wrap-style:square;mso-wrap-distance-left:9pt;mso-wrap-distance-top:0;mso-wrap-distance-right:9pt;mso-wrap-distance-bottom:0;mso-position-horizontal:absolute;mso-position-horizontal-relative:text;mso-position-vertical:absolute;mso-position-vertical-relative:text;v-text-anchor:top" filled="f" fillcolor="#fffffe" stroked="f" strokecolor="#212120" insetpen="t">
            <v:textbox style="mso-next-textbox:#Text Box 16" inset="2.88pt,2.88pt,2.88pt,2.88pt">
              <w:txbxContent>
                <w:p w14:paraId="7DB39C09" w14:textId="1D54D935" w:rsidR="00B12E7A" w:rsidRPr="008B036C" w:rsidRDefault="00BC22C8" w:rsidP="00B12E7A">
                  <w:pPr>
                    <w:widowControl w:val="0"/>
                    <w:spacing w:line="280" w:lineRule="exact"/>
                    <w:rPr>
                      <w:rFonts w:ascii="Arial" w:hAnsi="Arial" w:cs="Arial"/>
                      <w:color w:val="B56357"/>
                      <w:w w:val="90"/>
                      <w:lang w:val="en"/>
                    </w:rPr>
                  </w:pPr>
                  <w:r w:rsidRPr="008B036C">
                    <w:rPr>
                      <w:rFonts w:ascii="Arial" w:hAnsi="Arial" w:cs="Arial"/>
                      <w:color w:val="B56357"/>
                      <w:spacing w:val="20"/>
                      <w:w w:val="90"/>
                      <w:lang w:val="en"/>
                    </w:rPr>
                    <w:t>STUDENTS</w:t>
                  </w:r>
                </w:p>
                <w:p w14:paraId="4CDCC787" w14:textId="77777777" w:rsidR="00BC22C8" w:rsidRDefault="00BC22C8" w:rsidP="00B12E7A">
                  <w:pPr>
                    <w:widowControl w:val="0"/>
                    <w:spacing w:line="280" w:lineRule="exact"/>
                    <w:rPr>
                      <w:rFonts w:ascii="Arial" w:hAnsi="Arial" w:cs="Arial"/>
                      <w:color w:val="676767"/>
                      <w:sz w:val="24"/>
                      <w:szCs w:val="24"/>
                    </w:rPr>
                  </w:pPr>
                </w:p>
                <w:p w14:paraId="6E760DF0" w14:textId="3567CCFC" w:rsidR="00B12E7A" w:rsidRPr="00916249" w:rsidRDefault="00BC22C8" w:rsidP="00B12E7A">
                  <w:pPr>
                    <w:widowControl w:val="0"/>
                    <w:spacing w:line="280" w:lineRule="exact"/>
                    <w:rPr>
                      <w:rFonts w:ascii="Arial" w:hAnsi="Arial" w:cs="Arial"/>
                      <w:color w:val="676767"/>
                      <w:sz w:val="18"/>
                      <w:szCs w:val="18"/>
                      <w:lang w:val="en"/>
                    </w:rPr>
                  </w:pPr>
                  <w:r w:rsidRPr="00916249">
                    <w:rPr>
                      <w:rFonts w:ascii="Arial" w:hAnsi="Arial" w:cs="Arial"/>
                      <w:color w:val="676767"/>
                      <w:sz w:val="28"/>
                      <w:szCs w:val="28"/>
                    </w:rPr>
                    <w:t>Students apply for jobs that match their major</w:t>
                  </w:r>
                </w:p>
                <w:p w14:paraId="42019604" w14:textId="5B1D8F15" w:rsidR="00B12E7A" w:rsidRDefault="00B12E7A" w:rsidP="00B12E7A">
                  <w:pPr>
                    <w:widowControl w:val="0"/>
                    <w:spacing w:line="280" w:lineRule="exact"/>
                    <w:jc w:val="both"/>
                    <w:rPr>
                      <w:rFonts w:ascii="Arial" w:hAnsi="Arial" w:cs="Arial"/>
                      <w:color w:val="2E3640"/>
                      <w:sz w:val="17"/>
                      <w:szCs w:val="17"/>
                      <w:lang w:val="en"/>
                    </w:rPr>
                  </w:pPr>
                </w:p>
              </w:txbxContent>
            </v:textbox>
          </v:shape>
        </w:pict>
      </w:r>
      <w:r w:rsidR="009871F8">
        <w:rPr>
          <w:noProof/>
        </w:rPr>
        <w:pict w14:anchorId="4B4D4A6A">
          <v:shape id="Text Box 17" o:spid="_x0000_s2069" type="#_x0000_t202" style="position:absolute;margin-left:646.3pt;margin-top:618pt;width:220.5pt;height:108pt;z-index:251652096;visibility:visible;mso-wrap-style:square;mso-wrap-distance-left:9pt;mso-wrap-distance-top:0;mso-wrap-distance-right:9pt;mso-wrap-distance-bottom:0;mso-position-horizontal:absolute;mso-position-horizontal-relative:text;mso-position-vertical:absolute;mso-position-vertical-relative:text;v-text-anchor:top" filled="f" fillcolor="#fffffe" stroked="f" strokecolor="#212120" insetpen="t">
            <v:textbox style="mso-next-textbox:#Text Box 17" inset="2.88pt,2.88pt,2.88pt,2.88pt">
              <w:txbxContent>
                <w:p w14:paraId="599203C4" w14:textId="22BEA199" w:rsidR="00BC22C8" w:rsidRPr="008B036C" w:rsidRDefault="00BC22C8" w:rsidP="00BC22C8">
                  <w:pPr>
                    <w:widowControl w:val="0"/>
                    <w:spacing w:line="360" w:lineRule="exact"/>
                    <w:jc w:val="both"/>
                    <w:rPr>
                      <w:rFonts w:ascii="Arial" w:hAnsi="Arial" w:cs="Arial"/>
                      <w:color w:val="B56357"/>
                      <w:lang w:val="en"/>
                    </w:rPr>
                  </w:pPr>
                  <w:r w:rsidRPr="008B036C">
                    <w:rPr>
                      <w:rFonts w:ascii="Arial" w:hAnsi="Arial" w:cs="Arial"/>
                      <w:color w:val="B56357"/>
                      <w:spacing w:val="20"/>
                      <w:w w:val="90"/>
                      <w:lang w:val="en"/>
                    </w:rPr>
                    <w:t>FACULTY</w:t>
                  </w:r>
                </w:p>
                <w:p w14:paraId="5A06A567" w14:textId="77777777" w:rsidR="00BC22C8" w:rsidRDefault="00BC22C8" w:rsidP="00BC22C8">
                  <w:pPr>
                    <w:widowControl w:val="0"/>
                    <w:spacing w:line="360" w:lineRule="exact"/>
                    <w:rPr>
                      <w:rFonts w:ascii="Arial" w:hAnsi="Arial" w:cs="Arial"/>
                      <w:color w:val="676767"/>
                      <w:sz w:val="24"/>
                      <w:szCs w:val="24"/>
                    </w:rPr>
                  </w:pPr>
                </w:p>
                <w:p w14:paraId="4E78D049" w14:textId="2F5250E7" w:rsidR="00BC22C8" w:rsidRPr="00916249" w:rsidRDefault="00BC22C8" w:rsidP="00BC22C8">
                  <w:pPr>
                    <w:widowControl w:val="0"/>
                    <w:spacing w:line="360" w:lineRule="exact"/>
                    <w:rPr>
                      <w:rFonts w:ascii="Arial" w:hAnsi="Arial" w:cs="Arial"/>
                      <w:color w:val="676767"/>
                      <w:sz w:val="28"/>
                      <w:szCs w:val="28"/>
                      <w:lang w:val="en"/>
                    </w:rPr>
                  </w:pPr>
                  <w:r w:rsidRPr="00916249">
                    <w:rPr>
                      <w:rFonts w:ascii="Arial" w:hAnsi="Arial" w:cs="Arial"/>
                      <w:color w:val="676767"/>
                      <w:sz w:val="28"/>
                      <w:szCs w:val="28"/>
                    </w:rPr>
                    <w:t>Faculty review student performance during their internship</w:t>
                  </w:r>
                </w:p>
                <w:p w14:paraId="180C8725" w14:textId="4CDF61D4" w:rsidR="00B12E7A" w:rsidRDefault="00B12E7A" w:rsidP="00B12E7A">
                  <w:pPr>
                    <w:widowControl w:val="0"/>
                    <w:spacing w:line="280" w:lineRule="exact"/>
                    <w:rPr>
                      <w:rFonts w:ascii="Arial" w:hAnsi="Arial" w:cs="Arial"/>
                      <w:color w:val="2E3640"/>
                      <w:sz w:val="17"/>
                      <w:szCs w:val="17"/>
                      <w:lang w:val="en"/>
                    </w:rPr>
                  </w:pPr>
                </w:p>
              </w:txbxContent>
            </v:textbox>
          </v:shape>
        </w:pict>
      </w:r>
      <w:r w:rsidR="009871F8">
        <w:rPr>
          <w:noProof/>
        </w:rPr>
        <w:pict w14:anchorId="34FD0C52">
          <v:shape id="Text Box 18" o:spid="_x0000_s2068" type="#_x0000_t202" style="position:absolute;margin-left:758.25pt;margin-top:447.75pt;width:108pt;height:166.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ed="f" fillcolor="#fffffe" stroked="f" strokecolor="#212120" insetpen="t">
            <v:textbox style="mso-next-textbox:#Text Box 18" inset="2.88pt,2.88pt,2.88pt,2.88pt">
              <w:txbxContent>
                <w:p w14:paraId="73360969" w14:textId="79EE9807" w:rsidR="00B12E7A" w:rsidRPr="00DF47C4" w:rsidRDefault="00B12E7A" w:rsidP="00B12E7A">
                  <w:pPr>
                    <w:widowControl w:val="0"/>
                    <w:spacing w:line="280" w:lineRule="exact"/>
                    <w:jc w:val="both"/>
                    <w:rPr>
                      <w:rFonts w:ascii="Arial" w:hAnsi="Arial" w:cs="Arial"/>
                      <w:color w:val="2E3640"/>
                      <w:sz w:val="16"/>
                      <w:szCs w:val="16"/>
                      <w:lang w:val="en"/>
                    </w:rPr>
                  </w:pPr>
                </w:p>
              </w:txbxContent>
            </v:textbox>
            <w10:wrap type="square"/>
          </v:shape>
        </w:pict>
      </w:r>
      <w:r w:rsidR="009871F8">
        <w:rPr>
          <w:noProof/>
        </w:rPr>
        <w:pict w14:anchorId="14072563">
          <v:group id="Group 19" o:spid="_x0000_s2063" style="position:absolute;margin-left:1057.7pt;margin-top:276.85pt;width:51.45pt;height:48.4pt;z-index:251654144;mso-position-horizontal-relative:text;mso-position-vertical-relative:text" coordorigin="11629,10890" coordsize="65,61">
            <v:shape id="Freeform 20" o:spid="_x0000_s2064" style="position:absolute;left:11629;top:10937;width:65;height:14;visibility:visible;mso-wrap-style:square;v-text-anchor:top" coordsize="653717,13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ElxAAAANsAAAAPAAAAZHJzL2Rvd25yZXYueG1sRI9Bi8Iw&#10;FITvwv6H8Ba8yJrqobhdo4ggeHJRC+7x0Tzb0ualNGmt++uNIHgcZuYbZrkeTC16al1pWcFsGoEg&#10;zqwuOVeQnndfCxDOI2usLZOCOzlYrz5GS0y0vfGR+pPPRYCwS1BB4X2TSOmyggy6qW2Ig3e1rUEf&#10;ZJtL3eItwE0t51EUS4Mlh4UCG9oWlFWnzijo08n+kg7buPr7le646w//h6hTavw5bH5AeBr8O/xq&#10;77WC+BueX8IPkKsHAAAA//8DAFBLAQItABQABgAIAAAAIQDb4fbL7gAAAIUBAAATAAAAAAAAAAAA&#10;AAAAAAAAAABbQ29udGVudF9UeXBlc10ueG1sUEsBAi0AFAAGAAgAAAAhAFr0LFu/AAAAFQEAAAsA&#10;AAAAAAAAAAAAAAAAHwEAAF9yZWxzLy5yZWxzUEsBAi0AFAAGAAgAAAAhANB40SXEAAAA2wAAAA8A&#10;AAAAAAAAAAAAAAAABwIAAGRycy9kb3ducmV2LnhtbFBLBQYAAAAAAwADALcAAAD4AgAAAAA=&#10;" path="m603729,l49988,,42642,612,35501,2040,28972,4692,22851,7955r-5712,4284l12242,17135,8161,22642,4693,28762,2040,35289,612,42429,,49772,,89957r612,7343l2040,104440r2653,6731l8161,117290r4081,5508l17139,127694r5712,4283l28972,135241r6529,2652l42642,139321r7346,612l603729,139933r7345,-612l618215,137893r6733,-2652l631069,131977r5509,-4283l641475,122798r4285,-5508l649024,111171r2653,-6731l653105,97300r612,-7343l653717,49772r-612,-7343l651677,35289r-2653,-6527l645760,22642r-4285,-5507l636578,12239,631069,7955,624948,4692,618215,2040,611074,612,603729,e" filled="f" fillcolor="#fffffe" strokecolor="#fffffe" strokeweight=".26636mm">
              <v:shadow color="#8c8682"/>
              <v:path arrowok="t" o:connecttype="custom" o:connectlocs="603729,0;49988,0;42642,612;35501,2040;28972,4692;22851,7955;17139,12239;12242,17135;8161,22642;4693,28762;2040,35289;612,42429;0,49772;0,89957;612,97300;2040,104440;4693,111171;8161,117290;12242,122798;17139,127694;22851,131977;28972,135241;35501,137893;42642,139321;49988,139933;603729,139933;611074,139321;618215,137893;624948,135241;631069,131977;636578,127694;641475,122798;645760,117290;649024,111171;651677,104440;653105,97300;653717,89957;653717,49772;653105,42429;651677,35289;649024,28762;645760,22642;641475,17135;636578,12239;631069,7955;624948,4692;618215,2040;611074,612;603729,0" o:connectangles="0,0,0,0,0,0,0,0,0,0,0,0,0,0,0,0,0,0,0,0,0,0,0,0,0,0,0,0,0,0,0,0,0,0,0,0,0,0,0,0,0,0,0,0,0,0,0,0,0"/>
            </v:shape>
            <v:shape id="Freeform 21" o:spid="_x0000_s2065" style="position:absolute;left:11629;top:10890;width:65;height:43;visibility:visible;mso-wrap-style:square;v-text-anchor:top" coordsize="652289,43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P3wwQAAANsAAAAPAAAAZHJzL2Rvd25yZXYueG1sRE/LasJA&#10;FN0X/IfhCu7qpKHYkjoJRRF118aCuLtkbh40cyfMTDX69Z2F4PJw3stiNL04k/OdZQUv8wQEcWV1&#10;x42Cn8Pm+R2ED8gae8uk4EoeinzytMRM2wt/07kMjYgh7DNU0IYwZFL6qiWDfm4H4sjV1hkMEbpG&#10;aoeXGG56mSbJQhrsODa0ONCqpeq3/DMKduntuFmc1l/19rXbGnfw+xK9UrPp+PkBItAYHuK7e6cV&#10;vMX18Uv8ATL/BwAA//8DAFBLAQItABQABgAIAAAAIQDb4fbL7gAAAIUBAAATAAAAAAAAAAAAAAAA&#10;AAAAAABbQ29udGVudF9UeXBlc10ueG1sUEsBAi0AFAAGAAgAAAAhAFr0LFu/AAAAFQEAAAsAAAAA&#10;AAAAAAAAAAAAHwEAAF9yZWxzLy5yZWxzUEsBAi0AFAAGAAgAAAAhADzs/fDBAAAA2wAAAA8AAAAA&#10;AAAAAAAAAAAABwIAAGRycy9kb3ducmV2LnhtbFBLBQYAAAAAAwADALcAAAD1AgAAAAA=&#10;" path="m75696,433668r500897,l586183,433056r8977,-1631l603933,428569r8162,-3672l619848,420206r6937,-5508l633110,408374r5713,-7139l643515,393688r3673,-8160l650044,376757r1633,-9179l652289,358195r,-282517l651677,66091r-1633,-8976l647188,48344r-3673,-8159l638823,32433r-5713,-6935l626785,19174r-6937,-5711l612095,8771,603933,5100,595160,2244,586183,612,576593,,75696,,66310,612,57129,2244,48355,5100,40194,8771r-7753,4692l25504,19174r-6325,6324l13670,32433,8977,40185,5101,48344,2244,57115,612,66091,,75678,,358195r612,9383l2244,376757r2857,8771l8977,393688r4693,7547l19179,408374r6325,6324l32441,420206r7753,4691l48355,428569r8774,2856l66310,433056r9386,612e" filled="f" fillcolor="#fffffe" strokecolor="#fffffe" strokeweight=".26636mm">
              <v:shadow color="#8c8682"/>
              <v:path arrowok="t" o:connecttype="custom" o:connectlocs="75696,433668;576593,433668;586183,433056;595160,431425;603933,428569;612095,424897;619848,420206;626785,414698;633110,408374;638823,401235;643515,393688;647188,385528;650044,376757;651677,367578;652289,358195;652289,75678;651677,66091;650044,57115;647188,48344;643515,40185;638823,32433;633110,25498;626785,19174;619848,13463;612095,8771;603933,5100;595160,2244;586183,612;576593,0;75696,0;66310,612;57129,2244;48355,5100;40194,8771;32441,13463;25504,19174;19179,25498;13670,32433;8977,40185;5101,48344;2244,57115;612,66091;0,75678;0,358195;612,367578;2244,376757;5101,385528;8977,393688;13670,401235;19179,408374;25504,414698;32441,420206;40194,424897;48355,428569;57129,431425;66310,433056;75696,433668" o:connectangles="0,0,0,0,0,0,0,0,0,0,0,0,0,0,0,0,0,0,0,0,0,0,0,0,0,0,0,0,0,0,0,0,0,0,0,0,0,0,0,0,0,0,0,0,0,0,0,0,0,0,0,0,0,0,0,0,0"/>
            </v:shape>
            <v:shape id="Freeform 22" o:spid="_x0000_s2066" style="position:absolute;left:11634;top:10895;width:55;height:33;visibility:visible;mso-wrap-style:square;v-text-anchor:top" coordsize="546601,32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q9GxQAAANsAAAAPAAAAZHJzL2Rvd25yZXYueG1sRI9Ba8JA&#10;FITvhf6H5RV6qxs9JBJdpRQKYvHQNOr1kX1mg9m3aXY1sb++Wyh4HGbmG2a5Hm0rrtT7xrGC6SQB&#10;QVw53XCtoPx6f5mD8AFZY+uYFNzIw3r1+LDEXLuBP+lahFpECPscFZgQulxKXxmy6CeuI47eyfUW&#10;Q5R9LXWPQ4TbVs6SJJUWG44LBjt6M1Sdi4tVcMnmbZkcPsrvsjnuZvttWpsfVOr5aXxdgAg0hnv4&#10;v73RCrIp/H2JP0CufgEAAP//AwBQSwECLQAUAAYACAAAACEA2+H2y+4AAACFAQAAEwAAAAAAAAAA&#10;AAAAAAAAAAAAW0NvbnRlbnRfVHlwZXNdLnhtbFBLAQItABQABgAIAAAAIQBa9CxbvwAAABUBAAAL&#10;AAAAAAAAAAAAAAAAAB8BAABfcmVscy8ucmVsc1BLAQItABQABgAIAAAAIQCs2q9GxQAAANsAAAAP&#10;AAAAAAAAAAAAAAAAAAcCAABkcnMvZG93bnJldi54bWxQSwUGAAAAAAMAAwC3AAAA+QIAAAAA&#10;" path="m,22846l612,17542,2244,12851,5101,8567,8569,5099,12854,2243,17547,612,22852,,523749,r5305,612l533747,2243r4284,2856l541500,8567r2856,4284l545988,17542r613,5304l546601,305363r-613,5099l544356,315358r-2856,4079l538031,323109r-4284,2652l529054,327393r-5305,612l22852,328005r-5305,-612l12854,325761,8569,323109,5101,319437,2244,315358,612,310462,,305363,,22846e" filled="f" fillcolor="#fffffe" strokecolor="#fffffe" strokeweight=".26636mm">
              <v:shadow color="#8c8682"/>
              <v:path arrowok="t" o:connecttype="custom" o:connectlocs="0,22846;612,17542;2244,12851;5101,8567;8569,5099;12854,2243;17547,612;22852,0;523749,0;529054,612;533747,2243;538031,5099;541500,8567;544356,12851;545988,17542;546601,22846;546601,305363;545988,310462;544356,315358;541500,319437;538031,323109;533747,325761;529054,327393;523749,328005;22852,328005;17547,327393;12854,325761;8569,323109;5101,319437;2244,315358;612,310462;0,305363;0,22846" o:connectangles="0,0,0,0,0,0,0,0,0,0,0,0,0,0,0,0,0,0,0,0,0,0,0,0,0,0,0,0,0,0,0,0,0"/>
            </v:shape>
            <v:shape id="Freeform 23" o:spid="_x0000_s2067" style="position:absolute;left:11666;top:10902;width:16;height:16;visibility:visible;mso-wrap-style:square;v-text-anchor:top" coordsize="162817,16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EavgAAANsAAAAPAAAAZHJzL2Rvd25yZXYueG1sRI/BCsIw&#10;EETvgv8QVvBmUz2oVKOIIogHwSqel2Zti82mNLHWvzeC4HGYmTfMct2ZSrTUuNKygnEUgyDOrC45&#10;V3C97EdzEM4ja6wsk4I3OViv+r0lJtq++Ext6nMRIOwSVFB4XydSuqwggy6yNXHw7rYx6INscqkb&#10;fAW4qeQkjqfSYMlhocCatgVlj/RpFLjHoWq10Sd/vOzS6UaW7+ctVWo46DYLEJ46/w//2getYDaB&#10;75fwA+TqAwAA//8DAFBLAQItABQABgAIAAAAIQDb4fbL7gAAAIUBAAATAAAAAAAAAAAAAAAAAAAA&#10;AABbQ29udGVudF9UeXBlc10ueG1sUEsBAi0AFAAGAAgAAAAhAFr0LFu/AAAAFQEAAAsAAAAAAAAA&#10;AAAAAAAAHwEAAF9yZWxzLy5yZWxzUEsBAi0AFAAGAAgAAAAhAOwcERq+AAAA2wAAAA8AAAAAAAAA&#10;AAAAAAAABwIAAGRycy9kb3ducmV2LnhtbFBLBQYAAAAAAwADALcAAADyAgAAAAA=&#10;" path="m73044,67518l4693,136057r-2244,2856l816,141972,,145440r,3468l816,152375r1633,3060l4693,158291r2856,2244l10610,161963r3468,816l17343,162779r3468,-816l23872,160535r2856,-2244l95283,89753r14486,45896l162817,,27340,53036,73044,67518e" filled="f" fillcolor="#fffffe" strokecolor="#fffffe" strokeweight=".26636mm">
              <v:shadow color="#8c8682"/>
              <v:path arrowok="t" o:connecttype="custom" o:connectlocs="73044,67518;4693,136057;2449,138913;816,141972;0,145440;0,148908;816,152375;2449,155435;4693,158291;7549,160535;10610,161963;14078,162779;17343,162779;20811,161963;23872,160535;26728,158291;95283,89753;109769,135649;162817,0;27340,53036;73044,67518" o:connectangles="0,0,0,0,0,0,0,0,0,0,0,0,0,0,0,0,0,0,0,0,0"/>
            </v:shape>
          </v:group>
        </w:pict>
      </w:r>
      <w:r w:rsidR="009871F8">
        <w:rPr>
          <w:noProof/>
        </w:rPr>
        <w:pict w14:anchorId="4B862268">
          <v:group id="Group 24" o:spid="_x0000_s2060" style="position:absolute;margin-left:1026pt;margin-top:24.85pt;width:67.2pt;height:55.2pt;z-index:251655168;mso-position-horizontal-relative:text;mso-position-vertical-relative:text" coordorigin="11588,10569" coordsize="85,70">
            <v:shape id="_x0000_s2061" style="position:absolute;left:11623;top:10590;width:50;height:49;visibility:visible;mso-wrap-style:square;v-text-anchor:top" coordsize="499642,49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SBxQAAANsAAAAPAAAAZHJzL2Rvd25yZXYueG1sRI9Ba8JA&#10;FITvBf/D8gQvRTeWYmt0lVIUheJBK56f2dckNO9tml1N2l/fLQg9DjPzDTNfdlypKzW+dGJgPEpA&#10;kWTOlpIbOL6vh8+gfECxWDkhA9/kYbno3c0xta6VPV0PIVcRIj5FA0UIdaq1zwpi9CNXk0TvwzWM&#10;Icom17bBNsK50g9JMtGMpcSFAmt6LSj7PFzYwG6sefq14lXm79/a/U9+2mzPbMyg373MQAXqwn/4&#10;1t5aA0+P8Pcl/gC9+AUAAP//AwBQSwECLQAUAAYACAAAACEA2+H2y+4AAACFAQAAEwAAAAAAAAAA&#10;AAAAAAAAAAAAW0NvbnRlbnRfVHlwZXNdLnhtbFBLAQItABQABgAIAAAAIQBa9CxbvwAAABUBAAAL&#10;AAAAAAAAAAAAAAAAAB8BAABfcmVscy8ucmVsc1BLAQItABQABgAIAAAAIQA23zSBxQAAANsAAAAP&#10;AAAAAAAAAAAAAAAAAAcCAABkcnMvZG93bnJldi54bWxQSwUGAAAAAAMAAwC3AAAA+QIAAAAA&#10;" path="m499642,306184r,-112860l443861,193324r-4782,-14075l433501,165440r-6640,-13012l466439,113126,386485,33195,347173,72497,333891,66123,320345,60547,306266,55767,306266,,193110,r,55767l179032,60547r-13547,5576l152469,72497,112891,33195,33203,113126r39313,39302l65875,165440r-5578,13809l55515,193324,,193324,,306184r55515,l60297,320258r5578,13809l72516,347079,33203,386381r79688,79932l152469,427011r13016,6639l179032,439227r14078,4514l193110,499507r113156,l306266,443741r14079,-4514l333891,433650r13282,-6639l386485,466313r79954,-79932l426861,347079r6640,-13012l439079,320258r4782,-14074l499642,306184e" filled="f" fillcolor="#fffffe" strokecolor="#fffffe" strokeweight=".26564mm">
              <v:shadow color="#8c8682"/>
              <v:path arrowok="t" o:connecttype="custom" o:connectlocs="499642,306184;499642,193324;443861,193324;439079,179249;433501,165440;426861,152428;466439,113126;386485,33195;347173,72497;333891,66123;320345,60547;306266,55767;306266,0;193110,0;193110,55767;179032,60547;165485,66123;152469,72497;112891,33195;33203,113126;72516,152428;65875,165440;60297,179249;55515,193324;0,193324;0,306184;55515,306184;60297,320258;65875,334067;72516,347079;33203,386381;112891,466313;152469,427011;165485,433650;179032,439227;193110,443741;193110,499507;306266,499507;306266,443741;320345,439227;333891,433650;347173,427011;386485,466313;466439,386381;426861,347079;433501,334067;439079,320258;443861,306184;499642,306184" o:connectangles="0,0,0,0,0,0,0,0,0,0,0,0,0,0,0,0,0,0,0,0,0,0,0,0,0,0,0,0,0,0,0,0,0,0,0,0,0,0,0,0,0,0,0,0,0,0,0,0,0"/>
            </v:shape>
            <v:shape id="Freeform 26" o:spid="_x0000_s2062" style="position:absolute;left:11588;top:10569;width:36;height:36;visibility:visible;mso-wrap-style:square;v-text-anchor:top" coordsize="360189,360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hhyxQAAANsAAAAPAAAAZHJzL2Rvd25yZXYueG1sRI9PawIx&#10;FMTvQr9DeIXeNKlFK6tRxFJq68H67+DtsXlulm5elk2q22/fCILHYWZ+w0xmravEmZpQetbw3FMg&#10;iHNvSi407Hfv3RGIEJENVp5Jwx8FmE0fOhPMjL/whs7bWIgE4ZChBhtjnUkZcksOQ8/XxMk7+cZh&#10;TLIppGnwkuCukn2lhtJhyWnBYk0LS/nP9tdpOFh1dMrJuVp/veX73erl87v60PrpsZ2PQURq4z18&#10;ay+NhtcBXL+kHyCn/wAAAP//AwBQSwECLQAUAAYACAAAACEA2+H2y+4AAACFAQAAEwAAAAAAAAAA&#10;AAAAAAAAAAAAW0NvbnRlbnRfVHlwZXNdLnhtbFBLAQItABQABgAIAAAAIQBa9CxbvwAAABUBAAAL&#10;AAAAAAAAAAAAAAAAAB8BAABfcmVscy8ucmVsc1BLAQItABQABgAIAAAAIQBuLhhyxQAAANsAAAAP&#10;AAAAAAAAAAAAAAAAAAcCAABkcnMvZG93bnJldi54bWxQSwUGAAAAAAMAAwC3AAAA+QIAAAAA&#10;" path="m360189,220941r,-81525l320079,139416r-3453,-10091l312642,119500r-4782,-9560l336282,81526,278642,24166,250220,52315r-9563,-4780l230829,43551,220735,40365,220735,,139454,r,40365l129360,43551r-9828,3984l109969,52315,81547,24166,23906,81526r28422,28414l47547,119500r-3984,9825l40109,139416,,139416r,81525l40109,220941r3454,10091l47547,240858r4781,9560l23906,278567r57641,57625l109969,307777r9297,4780l129094,316806r10360,3187l139454,360092r81281,l220735,319993r10094,-3187l240657,312557r9563,-4780l278642,336192r57640,-57625l307860,250418r4782,-9560l316626,231032r3453,-10091l360189,220941e" filled="f" fillcolor="#fffffe" strokecolor="#fffffe" strokeweight=".26564mm">
              <v:shadow color="#8c8682"/>
              <v:path arrowok="t" o:connecttype="custom" o:connectlocs="360189,220941;360189,139416;320079,139416;316626,129325;312642,119500;307860,109940;336282,81526;278642,24166;250220,52315;240657,47535;230829,43551;220735,40365;220735,0;139454,0;139454,40365;129360,43551;119532,47535;109969,52315;81547,24166;23906,81526;52328,109940;47547,119500;43563,129325;40109,139416;0,139416;0,220941;40109,220941;43563,231032;47547,240858;52328,250418;23906,278567;81547,336192;109969,307777;119266,312557;129094,316806;139454,319993;139454,360092;220735,360092;220735,319993;230829,316806;240657,312557;250220,307777;278642,336192;336282,278567;307860,250418;312642,240858;316626,231032;320079,220941;360189,220941" o:connectangles="0,0,0,0,0,0,0,0,0,0,0,0,0,0,0,0,0,0,0,0,0,0,0,0,0,0,0,0,0,0,0,0,0,0,0,0,0,0,0,0,0,0,0,0,0,0,0,0,0"/>
            </v:shape>
          </v:group>
        </w:pict>
      </w:r>
      <w:r w:rsidR="009871F8">
        <w:rPr>
          <w:noProof/>
        </w:rPr>
        <w:pict w14:anchorId="703BA9BE">
          <v:group id="Group 27" o:spid="_x0000_s2054" style="position:absolute;margin-left:1041.45pt;margin-top:510pt;width:59.8pt;height:51.5pt;z-index:251656192;mso-position-horizontal-relative:text;mso-position-vertical-relative:text" coordorigin="11607,11186" coordsize="75,65">
            <v:shape id="Freeform 28" o:spid="_x0000_s2055" style="position:absolute;left:11651;top:11230;width:32;height:13;visibility:visible;mso-wrap-style:square;v-text-anchor:top" coordsize="321977,13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UawwAAANsAAAAPAAAAZHJzL2Rvd25yZXYueG1sRI9Pi8Iw&#10;FMTvgt8hPMGLrKkiulaj6MJCLx78g+dH82yKzUtpstp++40geBxm5jfMetvaSjyo8aVjBZNxAoI4&#10;d7rkQsHl/Pv1DcIHZI2VY1LQkYftpt9bY6rdk4/0OIVCRAj7FBWYEOpUSp8bsujHriaO3s01FkOU&#10;TSF1g88It5WcJslcWiw5Lhis6cdQfj/9WQWzebvrlsWho1F2PGRXs++W+V6p4aDdrUAEasMn/G5n&#10;WsFiAa8v8QfIzT8AAAD//wMAUEsBAi0AFAAGAAgAAAAhANvh9svuAAAAhQEAABMAAAAAAAAAAAAA&#10;AAAAAAAAAFtDb250ZW50X1R5cGVzXS54bWxQSwECLQAUAAYACAAAACEAWvQsW78AAAAVAQAACwAA&#10;AAAAAAAAAAAAAAAfAQAAX3JlbHMvLnJlbHNQSwECLQAUAAYACAAAACEAiSo1GsMAAADbAAAADwAA&#10;AAAAAAAAAAAAAAAHAgAAZHJzL2Rvd25yZXYueG1sUEsFBgAAAAADAAMAtwAAAPcCAAAAAA==&#10;" path="m321977,133665r-10263,-9786l301689,115525r-9547,-6922l282834,102397r-9070,-5013l264933,93327,254431,89508,244168,86643,234143,84973r-9547,-955l215049,83540r-9547,239l196194,84256r-9309,955l177577,85927r-9309,955l159676,87598r-8831,239l142014,87837r-8831,-478l124351,86405r-9308,-1910l105734,82108,96187,78528,86163,74232,75900,68503,65398,61820,57760,56330,50122,50601,42246,44157,34131,36996,26016,29120,17662,20527,8831,10741,,e" filled="f" fillcolor="#fffffe" strokecolor="#fffffe" strokeweight=".26519mm">
              <v:shadow color="#8c8682"/>
              <v:path arrowok="t" o:connecttype="custom" o:connectlocs="321977,133665;311714,123879;301689,115525;292142,108603;282834,102397;273764,97384;264933,93327;254431,89508;244168,86643;234143,84973;224596,84018;215049,83540;205502,83779;196194,84256;186885,85211;177577,85927;168268,86882;159676,87598;150845,87837;142014,87837;133183,87359;124351,86405;115043,84495;105734,82108;96187,78528;86163,74232;75900,68503;65398,61820;57760,56330;50122,50601;42246,44157;34131,36996;26016,29120;17662,20527;8831,10741;0,0" o:connectangles="0,0,0,0,0,0,0,0,0,0,0,0,0,0,0,0,0,0,0,0,0,0,0,0,0,0,0,0,0,0,0,0,0,0,0,0"/>
            </v:shape>
            <v:shape id="Freeform 29" o:spid="_x0000_s2056" style="position:absolute;left:11628;top:11206;width:28;height:28;visibility:visible;mso-wrap-style:square;v-text-anchor:top" coordsize="286176,28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ZHwAAAANsAAAAPAAAAZHJzL2Rvd25yZXYueG1sRE9Ni8Iw&#10;EL0v+B/CCN7W1D3oUo2iBVlRRKx68DY0Y1tsJqWJtv57cxD2+Hjfs0VnKvGkxpWWFYyGEQjizOqS&#10;cwXn0/r7F4TzyBory6TgRQ4W897XDGNtWz7SM/W5CCHsYlRQeF/HUrqsIINuaGviwN1sY9AH2ORS&#10;N9iGcFPJnygaS4Mlh4YCa0oKyu7pwyhoD9fdJSPn/lZme+DjOE3qfaLUoN8tpyA8df5f/HFvtIJJ&#10;GBu+hB8g528AAAD//wMAUEsBAi0AFAAGAAgAAAAhANvh9svuAAAAhQEAABMAAAAAAAAAAAAAAAAA&#10;AAAAAFtDb250ZW50X1R5cGVzXS54bWxQSwECLQAUAAYACAAAACEAWvQsW78AAAAVAQAACwAAAAAA&#10;AAAAAAAAAAAfAQAAX3JlbHMvLnJlbHNQSwECLQAUAAYACAAAACEArvrmR8AAAADbAAAADwAAAAAA&#10;AAAAAAAAAAAHAgAAZHJzL2Rvd25yZXYueG1sUEsFBgAAAAADAAMAtwAAAPQCAAAAAA==&#10;" path="m64205,246326r8115,8115l81151,261602r9308,5967l100245,272343r10025,3819l120771,279026r10741,1671l142252,281174r10741,-477l163734,279026r10501,-2625l184260,272582r10024,-5013l203831,261602r8832,-7161l251090,220070r8115,-8115l266365,203124r5967,-9309l277106,184267r4057,-10263l283789,163501r1671,-10502l286176,142258r-478,-10980l284027,120776r-2625,-10502l277583,100010,272571,89985r-5967,-9547l259444,71606,195239,,,174720r64205,71606e" filled="f" fillcolor="#fffffe" strokecolor="#fffffe" strokeweight=".26519mm">
              <v:shadow color="#8c8682"/>
              <v:path arrowok="t" o:connecttype="custom" o:connectlocs="64205,246326;72320,254441;81151,261602;90459,267569;100245,272343;110270,276162;120771,279026;131512,280697;142252,281174;152993,280697;163734,279026;174235,276401;184260,272582;194284,267569;203831,261602;212663,254441;251090,220070;259205,211955;266365,203124;272332,193815;277106,184267;281163,174004;283789,163501;285460,152999;286176,142258;285698,131278;284027,120776;281402,110274;277583,100010;272571,89985;266604,80438;259444,71606;195239,0;0,174720;64205,246326" o:connectangles="0,0,0,0,0,0,0,0,0,0,0,0,0,0,0,0,0,0,0,0,0,0,0,0,0,0,0,0,0,0,0,0,0,0,0"/>
            </v:shape>
            <v:shape id="Freeform 30" o:spid="_x0000_s2057" style="position:absolute;left:11629;top:11200;width:17;height:12;visibility:visible;mso-wrap-style:square;v-text-anchor:top" coordsize="167791,12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6FxgAAANsAAAAPAAAAZHJzL2Rvd25yZXYueG1sRI9La8Mw&#10;EITvhf4HsYVcSiI3lDycyKYUCsml5AXJcWNtbBNrZSTFcfvrq0Khx2FmvmGWeW8a0ZHztWUFL6ME&#10;BHFhdc2lgsP+YzgD4QOyxsYyKfgiD3n2+LDEVNs7b6nbhVJECPsUFVQhtKmUvqjIoB/Zljh6F+sM&#10;hihdKbXDe4SbRo6TZCIN1hwXKmzpvaLiursZBXieJk05+Vyf6Hs73mzca/d8PCk1eOrfFiAC9eE/&#10;/NdeaQXTOfx+iT9AZj8AAAD//wMAUEsBAi0AFAAGAAgAAAAhANvh9svuAAAAhQEAABMAAAAAAAAA&#10;AAAAAAAAAAAAAFtDb250ZW50X1R5cGVzXS54bWxQSwECLQAUAAYACAAAACEAWvQsW78AAAAVAQAA&#10;CwAAAAAAAAAAAAAAAAAfAQAAX3JlbHMvLnJlbHNQSwECLQAUAAYACAAAACEAUhBOhcYAAADbAAAA&#10;DwAAAAAAAAAAAAAAAAAHAgAAZHJzL2Rvd25yZXYueG1sUEsFBgAAAAADAAMAtwAAAPoCAAAAAA==&#10;" path="m9786,26733l,35565r79719,88792l167791,45590,158244,35088r-8115,-8116l141298,19812r-9309,-5968l122442,9071,112179,5013,101677,2387,91175,716,80435,,69455,478,58954,2149,48452,4774,38189,8593,28164,13606r-9547,5967l9786,26733e" filled="f" fillcolor="#fffffe" strokecolor="#fffffe" strokeweight=".26519mm">
              <v:shadow color="#8c8682"/>
              <v:path arrowok="t" o:connecttype="custom" o:connectlocs="9786,26733;0,35565;79719,124357;167791,45590;158244,35088;150129,26972;141298,19812;131989,13844;122442,9071;112179,5013;101677,2387;91175,716;80435,0;69455,478;58954,2149;48452,4774;38189,8593;28164,13606;18617,19573;9786,26733" o:connectangles="0,0,0,0,0,0,0,0,0,0,0,0,0,0,0,0,0,0,0,0"/>
            </v:shape>
            <v:shape id="Freeform 31" o:spid="_x0000_s2058" style="position:absolute;left:11622;top:11205;width:13;height:17;visibility:visible;mso-wrap-style:square;v-text-anchor:top" coordsize="125067,16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cwvAAAANsAAAAPAAAAZHJzL2Rvd25yZXYueG1sRE+7CsIw&#10;FN0F/yFcwU1THUSrUUQQhE4+QNyuzbWtJjeliVr/3gyC4+G8F6vWGvGixleOFYyGCQji3OmKCwWn&#10;43YwBeEDskbjmBR8yMNq2e0sMNXuzXt6HUIhYgj7FBWUIdSplD4vyaIfupo4cjfXWAwRNoXUDb5j&#10;uDVynCQTabHi2FBiTZuS8sfhaRXgUU/2yeZsL9kMt9nM3PXV3JXq99r1HESgNvzFP/dOK5jG9fFL&#10;/AFy+QUAAP//AwBQSwECLQAUAAYACAAAACEA2+H2y+4AAACFAQAAEwAAAAAAAAAAAAAAAAAAAAAA&#10;W0NvbnRlbnRfVHlwZXNdLnhtbFBLAQItABQABgAIAAAAIQBa9CxbvwAAABUBAAALAAAAAAAAAAAA&#10;AAAAAB8BAABfcmVscy8ucmVsc1BLAQItABQABgAIAAAAIQDrEPcwvAAAANsAAAAPAAAAAAAAAAAA&#10;AAAAAAcCAABkcnMvZG93bnJldi54bWxQSwUGAAAAAAMAAwC3AAAA8AIAAAAA&#10;" path="m45348,l34847,9309r-8115,8115l19571,26255r-5967,9309l8831,45350,5012,55614,2148,65878,477,76619,,87359,477,98100r1671,10741l4773,119344r3819,10263l13604,139632r5967,9309l26732,158011r9308,10502l125067,88792,45348,e" filled="f" fillcolor="#fffffe" strokecolor="#fffffe" strokeweight=".26519mm">
              <v:shadow color="#8c8682"/>
              <v:path arrowok="t" o:connecttype="custom" o:connectlocs="45348,0;34847,9309;26732,17424;19571,26255;13604,35564;8831,45350;5012,55614;2148,65878;477,76619;0,87359;477,98100;2148,108841;4773,119344;8592,129607;13604,139632;19571,148941;26732,158011;36040,168513;125067,88792;45348,0" o:connectangles="0,0,0,0,0,0,0,0,0,0,0,0,0,0,0,0,0,0,0,0"/>
            </v:shape>
            <v:shape id="Freeform 32" o:spid="_x0000_s2059" style="position:absolute;left:11607;top:11186;width:66;height:65;visibility:visible;mso-wrap-style:square;v-text-anchor:top" coordsize="654218,65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1OwwAAANsAAAAPAAAAZHJzL2Rvd25yZXYueG1sRI/RisIw&#10;FETfhf2HcBd8EU0ri1uqUWSXgi+Kun7Atbm21eamNFHr328EwcdhZs4ws0VnanGj1lWWFcSjCARx&#10;bnXFhYLDXzZMQDiPrLG2TAoe5GAx/+jNMNX2zju67X0hAoRdigpK75tUSpeXZNCNbEMcvJNtDfog&#10;20LqFu8Bbmo5jqKJNFhxWCixoZ+S8sv+ahSct8fsOz4XZtl9bZLx75rWmRwo1f/sllMQnjr/Dr/a&#10;K60gieH5JfwAOf8HAAD//wMAUEsBAi0AFAAGAAgAAAAhANvh9svuAAAAhQEAABMAAAAAAAAAAAAA&#10;AAAAAAAAAFtDb250ZW50X1R5cGVzXS54bWxQSwECLQAUAAYACAAAACEAWvQsW78AAAAVAQAACwAA&#10;AAAAAAAAAAAAAAAfAQAAX3JlbHMvLnJlbHNQSwECLQAUAAYACAAAACEAcHftTsMAAADbAAAADwAA&#10;AAAAAAAAAAAAAAAHAgAAZHJzL2Rvd25yZXYueG1sUEsFBgAAAAADAAMAtwAAAPcCAAAAAA==&#10;" path="m631544,446824r-8116,19095l614120,484059r-10263,17424l592878,518192r-12173,15753l567816,548744r-13843,14082l539652,575954r-15275,12173l508624,599345r-16469,10264l475209,618679r-17423,8354l439885,634194r-18378,6206l402890,645412r-19095,3819l364701,652095r-19572,1671l325558,654244r-19810,-716l286176,651857r-19810,-3342l246555,644219r-19571,-5729l207412,631568r-19094,-8115l170178,614144,152755,603881,136047,592901,120294,580728,105496,567839,91414,553995,78287,539673,66114,524397,54897,508644,44633,492175,35564,475228,27210,457803,20049,439663,13844,421523,8832,402667,5013,383810,2149,364477,478,345143,,325570,717,305759,2387,285948,5729,266137r4296,-19572l15753,226992r6922,-19572l30790,188325r9308,-18140l50362,152760,61341,136052,73513,120299,86402,105500,100245,91417,114566,78290,129842,66117,145594,54898,162063,44635r16946,-9070l196433,27210r18139,-7160l232712,13844,251568,8831,270423,5012,289756,2148,309089,477,328661,r19810,716l368281,2387r19811,3342l407663,10025r19572,5728l446806,22675r19095,8116l484040,40100r17424,10263l518171,61343r15753,12173l548722,86405r14082,13844l575931,114570r12173,15276l599322,145600r10263,16469l618894,179016r8115,17424l634169,214342r6206,18379l645387,251338r4057,19095l652070,289528r1671,19573l654218,328673r-477,19811l651831,368057r-3341,19811l644193,407679r-5728,19572l631544,446824e" filled="f" fillcolor="#fffffe" strokecolor="#fffffe" strokeweight=".26519mm">
              <v:shadow color="#8c8682"/>
              <v:path arrowok="t" o:connecttype="custom" o:connectlocs="623428,465919;603857,501483;580705,533945;553973,562826;524377,588127;492155,609609;457786,627033;421507,640400;383795,649231;345129,653766;305748,653528;266366,648515;226984,638490;188318,623453;152755,603881;120294,580728;91414,553995;66114,524397;44633,492175;27210,457803;13844,421523;5013,383810;478,345143;717,305759;5729,266137;15753,226992;30790,188325;50362,152760;73513,120299;100245,91417;129842,66117;162063,44635;196433,27210;232712,13844;270423,5012;309089,477;348471,716;388092,5729;427235,15753;465901,30791;501464,50363;533924,73516;562804,100249;588104,129846;609585,162069;627009,196440;640375,232721;649444,270433;653741,309101;653741,348484;648490,387868;638465,427251" o:connectangles="0,0,0,0,0,0,0,0,0,0,0,0,0,0,0,0,0,0,0,0,0,0,0,0,0,0,0,0,0,0,0,0,0,0,0,0,0,0,0,0,0,0,0,0,0,0,0,0,0,0,0,0"/>
            </v:shape>
          </v:group>
        </w:pict>
      </w:r>
      <w:r w:rsidR="009871F8">
        <w:rPr>
          <w:noProof/>
        </w:rPr>
        <w:pict w14:anchorId="649BD319">
          <v:shape id="Text Box 33" o:spid="_x0000_s2053" type="#_x0000_t202" style="position:absolute;margin-left:-218.9pt;margin-top:96pt;width:139.5pt;height:153pt;z-index:251657216;visibility:visible;mso-wrap-style:square;mso-wrap-distance-left:9pt;mso-wrap-distance-top:0;mso-wrap-distance-right:9pt;mso-wrap-distance-bottom:0;mso-position-horizontal:absolute;mso-position-horizontal-relative:right-margin-area;mso-position-vertical:absolute;mso-position-vertical-relative:text;v-text-anchor:top" filled="f" fillcolor="#fffffe" stroked="f" strokecolor="#212120" insetpen="t">
            <v:textbox style="mso-next-textbox:#Text Box 33" inset="2.88pt,2.88pt,2.88pt,2.88pt">
              <w:txbxContent>
                <w:p w14:paraId="48C3EDAB" w14:textId="731E9B04" w:rsidR="00B12E7A" w:rsidRPr="00CD7630" w:rsidRDefault="009175B8" w:rsidP="00B12E7A">
                  <w:pPr>
                    <w:widowControl w:val="0"/>
                    <w:spacing w:line="280" w:lineRule="exact"/>
                    <w:jc w:val="right"/>
                    <w:rPr>
                      <w:rFonts w:ascii="Arial" w:hAnsi="Arial" w:cs="Arial"/>
                      <w:color w:val="ED7D31" w:themeColor="accent2"/>
                      <w:w w:val="90"/>
                      <w:lang w:val="en"/>
                    </w:rPr>
                  </w:pPr>
                  <w:r w:rsidRPr="00CD7630">
                    <w:rPr>
                      <w:rFonts w:ascii="Arial" w:hAnsi="Arial" w:cs="Arial"/>
                      <w:color w:val="ED7D31" w:themeColor="accent2"/>
                      <w:spacing w:val="20"/>
                      <w:w w:val="90"/>
                      <w:lang w:val="en"/>
                    </w:rPr>
                    <w:t xml:space="preserve">INTERNSHIP </w:t>
                  </w:r>
                  <w:r w:rsidR="00B12E7A" w:rsidRPr="00CD7630">
                    <w:rPr>
                      <w:rFonts w:ascii="Arial" w:hAnsi="Arial" w:cs="Arial"/>
                      <w:color w:val="ED7D31" w:themeColor="accent2"/>
                      <w:spacing w:val="20"/>
                      <w:w w:val="90"/>
                      <w:lang w:val="en"/>
                    </w:rPr>
                    <w:t>SOLUTIONS</w:t>
                  </w:r>
                </w:p>
                <w:p w14:paraId="614F06F5" w14:textId="1EA73CFB" w:rsidR="00B12E7A" w:rsidRDefault="009175B8" w:rsidP="00B12E7A">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We at InTurn understand the challenges of putting the pieces of the internship puzzle together</w:t>
                  </w:r>
                  <w:r w:rsidR="00B12E7A">
                    <w:rPr>
                      <w:rFonts w:ascii="Arial" w:hAnsi="Arial" w:cs="Arial"/>
                      <w:color w:val="FFFFFE"/>
                      <w:sz w:val="17"/>
                      <w:szCs w:val="17"/>
                      <w:lang w:val="en"/>
                    </w:rPr>
                    <w:t>.</w:t>
                  </w:r>
                </w:p>
              </w:txbxContent>
            </v:textbox>
            <w10:wrap anchorx="page"/>
          </v:shape>
        </w:pict>
      </w:r>
      <w:r w:rsidR="009871F8">
        <w:rPr>
          <w:noProof/>
        </w:rPr>
        <w:pict w14:anchorId="42825CE5">
          <v:shape id="Text Box 34" o:spid="_x0000_s2052" type="#_x0000_t202" style="position:absolute;margin-left:-212.4pt;margin-top:337.7pt;width:2in;height:153pt;z-index:251658240;visibility:visible;mso-wrap-style:square;mso-wrap-distance-left:9pt;mso-wrap-distance-top:0;mso-wrap-distance-right:9pt;mso-wrap-distance-bottom:0;mso-position-horizontal:absolute;mso-position-horizontal-relative:right-margin-area;mso-position-vertical:absolute;mso-position-vertical-relative:text;v-text-anchor:top" filled="f" fillcolor="#fffffe" stroked="f" strokecolor="#212120" insetpen="t">
            <v:textbox style="mso-next-textbox:#Text Box 34" inset="2.88pt,2.88pt,2.88pt,2.88pt">
              <w:txbxContent>
                <w:p w14:paraId="1078511A" w14:textId="77777777" w:rsidR="00B12E7A" w:rsidRDefault="00B12E7A"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WEB SOLUTIONS</w:t>
                  </w:r>
                </w:p>
                <w:p w14:paraId="16E3EDBB" w14:textId="2ECC9588" w:rsidR="00B12E7A" w:rsidRDefault="009175B8" w:rsidP="00B12E7A">
                  <w:pPr>
                    <w:widowControl w:val="0"/>
                    <w:spacing w:line="280" w:lineRule="exact"/>
                    <w:jc w:val="right"/>
                    <w:rPr>
                      <w:rFonts w:ascii="Arial" w:hAnsi="Arial" w:cs="Arial"/>
                      <w:color w:val="FFFFFE"/>
                      <w:sz w:val="17"/>
                      <w:szCs w:val="17"/>
                      <w:lang w:val="en"/>
                    </w:rPr>
                  </w:pPr>
                  <w:proofErr w:type="spellStart"/>
                  <w:r>
                    <w:rPr>
                      <w:rFonts w:ascii="Arial" w:hAnsi="Arial" w:cs="Arial"/>
                      <w:color w:val="FFFFFE"/>
                      <w:sz w:val="17"/>
                      <w:szCs w:val="17"/>
                      <w:lang w:val="en"/>
                    </w:rPr>
                    <w:t>InTurn’s</w:t>
                  </w:r>
                  <w:proofErr w:type="spellEnd"/>
                  <w:r>
                    <w:rPr>
                      <w:rFonts w:ascii="Arial" w:hAnsi="Arial" w:cs="Arial"/>
                      <w:color w:val="FFFFFE"/>
                      <w:sz w:val="17"/>
                      <w:szCs w:val="17"/>
                      <w:lang w:val="en"/>
                    </w:rPr>
                    <w:t xml:space="preserve"> web-based application provides employers, students, and faculty an efficient way to match future graduates with employers who seek interns</w:t>
                  </w:r>
                  <w:r w:rsidR="00B12E7A">
                    <w:rPr>
                      <w:rFonts w:ascii="Arial" w:hAnsi="Arial" w:cs="Arial"/>
                      <w:color w:val="FFFFFE"/>
                      <w:sz w:val="17"/>
                      <w:szCs w:val="17"/>
                      <w:lang w:val="en"/>
                    </w:rPr>
                    <w:t>.</w:t>
                  </w:r>
                </w:p>
              </w:txbxContent>
            </v:textbox>
            <w10:wrap anchorx="page"/>
          </v:shape>
        </w:pict>
      </w:r>
      <w:r w:rsidR="009871F8">
        <w:rPr>
          <w:noProof/>
        </w:rPr>
        <w:pict w14:anchorId="3C55213A">
          <v:shape id="Text Box 35" o:spid="_x0000_s2051" type="#_x0000_t202" style="position:absolute;margin-left:-234.7pt;margin-top:576.85pt;width:139.5pt;height:135pt;z-index:251659264;visibility:visible;mso-wrap-style:square;mso-wrap-distance-left:9pt;mso-wrap-distance-top:0;mso-wrap-distance-right:9pt;mso-wrap-distance-bottom:0;mso-position-horizontal:absolute;mso-position-horizontal-relative:right-margin-area;mso-position-vertical:absolute;mso-position-vertical-relative:text;v-text-anchor:top" filled="f" fillcolor="#fffffe" stroked="f" strokecolor="#212120" insetpen="t">
            <v:textbox style="mso-next-textbox:#Text Box 35" inset="2.88pt,2.88pt,2.88pt,2.88pt">
              <w:txbxContent>
                <w:p w14:paraId="169C5433" w14:textId="52CE0CEF" w:rsidR="00B12E7A" w:rsidRDefault="009175B8" w:rsidP="00B12E7A">
                  <w:pPr>
                    <w:widowControl w:val="0"/>
                    <w:spacing w:line="280" w:lineRule="exact"/>
                    <w:jc w:val="right"/>
                    <w:rPr>
                      <w:rFonts w:ascii="Arial" w:hAnsi="Arial" w:cs="Arial"/>
                      <w:color w:val="EF792F"/>
                      <w:w w:val="90"/>
                      <w:lang w:val="en"/>
                    </w:rPr>
                  </w:pPr>
                  <w:r>
                    <w:rPr>
                      <w:rFonts w:ascii="Arial" w:hAnsi="Arial" w:cs="Arial"/>
                      <w:color w:val="EF792F"/>
                      <w:spacing w:val="20"/>
                      <w:w w:val="90"/>
                      <w:lang w:val="en"/>
                    </w:rPr>
                    <w:t>FACULTY</w:t>
                  </w:r>
                  <w:r w:rsidR="00B12E7A">
                    <w:rPr>
                      <w:rFonts w:ascii="Arial" w:hAnsi="Arial" w:cs="Arial"/>
                      <w:color w:val="EF792F"/>
                      <w:spacing w:val="20"/>
                      <w:w w:val="90"/>
                      <w:lang w:val="en"/>
                    </w:rPr>
                    <w:t xml:space="preserve"> SOLUTIONS</w:t>
                  </w:r>
                </w:p>
                <w:p w14:paraId="4B72E3C1" w14:textId="4FA90D8F" w:rsidR="00B12E7A" w:rsidRDefault="00D80535" w:rsidP="00B12E7A">
                  <w:pPr>
                    <w:widowControl w:val="0"/>
                    <w:spacing w:line="280" w:lineRule="exact"/>
                    <w:jc w:val="right"/>
                    <w:rPr>
                      <w:rFonts w:ascii="Arial" w:hAnsi="Arial" w:cs="Arial"/>
                      <w:color w:val="FFFFFE"/>
                      <w:sz w:val="17"/>
                      <w:szCs w:val="17"/>
                      <w:lang w:val="en"/>
                    </w:rPr>
                  </w:pPr>
                  <w:r>
                    <w:rPr>
                      <w:rFonts w:ascii="Arial" w:hAnsi="Arial" w:cs="Arial"/>
                      <w:color w:val="FFFFFE"/>
                      <w:sz w:val="17"/>
                      <w:szCs w:val="17"/>
                      <w:lang w:val="en"/>
                    </w:rPr>
                    <w:t xml:space="preserve">With </w:t>
                  </w:r>
                  <w:proofErr w:type="spellStart"/>
                  <w:r>
                    <w:rPr>
                      <w:rFonts w:ascii="Arial" w:hAnsi="Arial" w:cs="Arial"/>
                      <w:color w:val="FFFFFE"/>
                      <w:sz w:val="17"/>
                      <w:szCs w:val="17"/>
                      <w:lang w:val="en"/>
                    </w:rPr>
                    <w:t>InTurn’s</w:t>
                  </w:r>
                  <w:proofErr w:type="spellEnd"/>
                  <w:r>
                    <w:rPr>
                      <w:rFonts w:ascii="Arial" w:hAnsi="Arial" w:cs="Arial"/>
                      <w:color w:val="FFFFFE"/>
                      <w:sz w:val="17"/>
                      <w:szCs w:val="17"/>
                      <w:lang w:val="en"/>
                    </w:rPr>
                    <w:t xml:space="preserve"> easy-to-use evaluation feature, employers can share feedback with faculty about the intern’s performance.</w:t>
                  </w:r>
                </w:p>
              </w:txbxContent>
            </v:textbox>
            <w10:wrap anchorx="page"/>
          </v:shape>
        </w:pict>
      </w:r>
      <w:r w:rsidR="009871F8">
        <w:rPr>
          <w:noProof/>
        </w:rPr>
        <w:pict w14:anchorId="2EA33575">
          <v:shape id="Freeform 36" o:spid="_x0000_s2050" style="position:absolute;margin-left:0;margin-top:0;width:150.95pt;height:756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30,3168" path="m178,3168v-54,,-54,,-54,c,685,,685,,685,,,,,,,418,,418,,418,,476,384,630,1741,178,3168xm124,3168c,685,,685,,685,,3168,,3168,,3168r124,xe" fillcolor="#b56357" stroked="f">
            <v:path arrowok="t" o:connecttype="custom" o:connectlocs="541647,9601200;377327,9601200;0,2076017;0,0;1271957,0;541647,9601200;377327,9601200;0,2076017;0,9601200;377327,9601200" o:connectangles="0,0,0,0,0,0,0,0,0,0"/>
            <o:lock v:ext="edit" verticies="t"/>
          </v:shape>
        </w:pict>
      </w:r>
    </w:p>
    <w:sectPr w:rsidR="005F70E4" w:rsidSect="00A94A72">
      <w:pgSz w:w="24480" w:h="15840" w:orient="landscape" w:code="17"/>
      <w:pgMar w:top="360" w:right="360" w:bottom="360" w:left="360" w:header="360" w:footer="36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32A76" w14:textId="77777777" w:rsidR="009871F8" w:rsidRDefault="009871F8" w:rsidP="0063464B">
      <w:r>
        <w:separator/>
      </w:r>
    </w:p>
  </w:endnote>
  <w:endnote w:type="continuationSeparator" w:id="0">
    <w:p w14:paraId="7FEA26EF" w14:textId="77777777" w:rsidR="009871F8" w:rsidRDefault="009871F8" w:rsidP="0063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5B0B7" w14:textId="77777777" w:rsidR="009871F8" w:rsidRDefault="009871F8" w:rsidP="0063464B">
      <w:r>
        <w:separator/>
      </w:r>
    </w:p>
  </w:footnote>
  <w:footnote w:type="continuationSeparator" w:id="0">
    <w:p w14:paraId="04B7815F" w14:textId="77777777" w:rsidR="009871F8" w:rsidRDefault="009871F8" w:rsidP="00634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14FF8"/>
    <w:multiLevelType w:val="hybridMultilevel"/>
    <w:tmpl w:val="5B2058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12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3264A"/>
    <w:rsid w:val="000A6085"/>
    <w:rsid w:val="000D247E"/>
    <w:rsid w:val="00137F41"/>
    <w:rsid w:val="00140D8C"/>
    <w:rsid w:val="001502DC"/>
    <w:rsid w:val="00194B1B"/>
    <w:rsid w:val="00195ED9"/>
    <w:rsid w:val="001B326D"/>
    <w:rsid w:val="001B7DFC"/>
    <w:rsid w:val="001C7AD8"/>
    <w:rsid w:val="0023490E"/>
    <w:rsid w:val="00291CAF"/>
    <w:rsid w:val="0029247F"/>
    <w:rsid w:val="0033264A"/>
    <w:rsid w:val="00346087"/>
    <w:rsid w:val="00387DA2"/>
    <w:rsid w:val="003B7DE5"/>
    <w:rsid w:val="003B7E69"/>
    <w:rsid w:val="003D348A"/>
    <w:rsid w:val="00412597"/>
    <w:rsid w:val="004D5151"/>
    <w:rsid w:val="005256F5"/>
    <w:rsid w:val="00531770"/>
    <w:rsid w:val="005F70E4"/>
    <w:rsid w:val="00606D3B"/>
    <w:rsid w:val="0063464B"/>
    <w:rsid w:val="006B7134"/>
    <w:rsid w:val="006C5DE2"/>
    <w:rsid w:val="006C7DC8"/>
    <w:rsid w:val="006D5BA3"/>
    <w:rsid w:val="006E5E91"/>
    <w:rsid w:val="007318AE"/>
    <w:rsid w:val="00785E6C"/>
    <w:rsid w:val="007A2DAC"/>
    <w:rsid w:val="007A50DE"/>
    <w:rsid w:val="008042DD"/>
    <w:rsid w:val="00824A18"/>
    <w:rsid w:val="0083092F"/>
    <w:rsid w:val="008B036C"/>
    <w:rsid w:val="008D018A"/>
    <w:rsid w:val="008D1983"/>
    <w:rsid w:val="008D2FE4"/>
    <w:rsid w:val="008F308A"/>
    <w:rsid w:val="00904EDB"/>
    <w:rsid w:val="00910737"/>
    <w:rsid w:val="00916249"/>
    <w:rsid w:val="009175B8"/>
    <w:rsid w:val="009871F8"/>
    <w:rsid w:val="009D537F"/>
    <w:rsid w:val="009F5EEE"/>
    <w:rsid w:val="00A35443"/>
    <w:rsid w:val="00A60FBE"/>
    <w:rsid w:val="00A94A72"/>
    <w:rsid w:val="00B024DE"/>
    <w:rsid w:val="00B12E7A"/>
    <w:rsid w:val="00B62A5B"/>
    <w:rsid w:val="00BB75C7"/>
    <w:rsid w:val="00BC22C8"/>
    <w:rsid w:val="00BD151C"/>
    <w:rsid w:val="00BD17DA"/>
    <w:rsid w:val="00C0198B"/>
    <w:rsid w:val="00CB6991"/>
    <w:rsid w:val="00CD7630"/>
    <w:rsid w:val="00D203A5"/>
    <w:rsid w:val="00D51FFC"/>
    <w:rsid w:val="00D60307"/>
    <w:rsid w:val="00D80535"/>
    <w:rsid w:val="00D8549A"/>
    <w:rsid w:val="00DB5626"/>
    <w:rsid w:val="00DD0605"/>
    <w:rsid w:val="00DF47C4"/>
    <w:rsid w:val="00E256B7"/>
    <w:rsid w:val="00E65CBA"/>
    <w:rsid w:val="00E9042C"/>
    <w:rsid w:val="00EA6917"/>
    <w:rsid w:val="00EC1FA0"/>
    <w:rsid w:val="00EC63B8"/>
    <w:rsid w:val="00EF7A9F"/>
    <w:rsid w:val="00F04B07"/>
    <w:rsid w:val="00F82517"/>
    <w:rsid w:val="00FD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1"/>
    <o:shapelayout v:ext="edit">
      <o:idmap v:ext="edit" data="2"/>
    </o:shapelayout>
  </w:shapeDefaults>
  <w:decimalSymbol w:val="."/>
  <w:listSeparator w:val=","/>
  <w14:docId w14:val="26C4D2CD"/>
  <w15:docId w15:val="{0D8B69FA-67CE-4FAA-AFFF-D5621222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5ED9"/>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3464B"/>
    <w:pPr>
      <w:tabs>
        <w:tab w:val="center" w:pos="4680"/>
        <w:tab w:val="right" w:pos="9360"/>
      </w:tabs>
    </w:pPr>
  </w:style>
  <w:style w:type="character" w:customStyle="1" w:styleId="HeaderChar">
    <w:name w:val="Header Char"/>
    <w:basedOn w:val="DefaultParagraphFont"/>
    <w:link w:val="Header"/>
    <w:rsid w:val="0063464B"/>
    <w:rPr>
      <w:color w:val="212120"/>
      <w:kern w:val="28"/>
    </w:rPr>
  </w:style>
  <w:style w:type="paragraph" w:styleId="Footer">
    <w:name w:val="footer"/>
    <w:basedOn w:val="Normal"/>
    <w:link w:val="FooterChar"/>
    <w:rsid w:val="0063464B"/>
    <w:pPr>
      <w:tabs>
        <w:tab w:val="center" w:pos="4680"/>
        <w:tab w:val="right" w:pos="9360"/>
      </w:tabs>
    </w:pPr>
  </w:style>
  <w:style w:type="character" w:customStyle="1" w:styleId="FooterChar">
    <w:name w:val="Footer Char"/>
    <w:basedOn w:val="DefaultParagraphFont"/>
    <w:link w:val="Footer"/>
    <w:rsid w:val="0063464B"/>
    <w:rPr>
      <w:color w:val="212120"/>
      <w:kern w:val="28"/>
    </w:rPr>
  </w:style>
  <w:style w:type="paragraph" w:styleId="ListParagraph">
    <w:name w:val="List Paragraph"/>
    <w:basedOn w:val="Normal"/>
    <w:uiPriority w:val="34"/>
    <w:qFormat/>
    <w:rsid w:val="00B62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file:///C:\Documents%20and%20Settings\tamic\Desktop\TC999D\TC9990101D-PB\TC9990101-IMG05.jpg" TargetMode="External"/><Relationship Id="rId14" Type="http://schemas.openxmlformats.org/officeDocument/2006/relationships/image" Target="file:///C:\Documents%20and%20Settings\tamic\Desktop\TC999D\TC9990101D-PB\TC9990101-IMG03.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Technology%20business%20brochure%20(half-fold,%20tablo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EF677-21F2-4250-896C-8837BC2E4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brochure (half-fold, tabloid)</Template>
  <TotalTime>35295</TotalTime>
  <Pages>2</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Links>
    <vt:vector size="6" baseType="variant">
      <vt:variant>
        <vt:i4>3342449</vt:i4>
      </vt:variant>
      <vt:variant>
        <vt:i4>-1</vt:i4>
      </vt:variant>
      <vt:variant>
        <vt:i4>1027</vt:i4>
      </vt:variant>
      <vt:variant>
        <vt:i4>1</vt:i4>
      </vt:variant>
      <vt:variant>
        <vt:lpwstr>C:\Documents and Settings\tamic\Desktop\TC999D\TC9990101D-PB\TC9990101-IMG05.jpg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cp:revision>
  <dcterms:created xsi:type="dcterms:W3CDTF">2022-02-23T18:45:00Z</dcterms:created>
  <dcterms:modified xsi:type="dcterms:W3CDTF">2022-04-15T17:51:00Z</dcterms:modified>
</cp:coreProperties>
</file>